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42" w:type="pct"/>
        <w:tblInd w:w="-702" w:type="dxa"/>
        <w:tblLook w:val="04A0"/>
      </w:tblPr>
      <w:tblGrid>
        <w:gridCol w:w="1516"/>
        <w:gridCol w:w="9101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 w:rsidRPr="00F26624">
              <w:rPr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F553B8" w:rsidRDefault="003E1E3C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Product</w:t>
            </w:r>
            <w:r w:rsidR="00F553B8" w:rsidRPr="00F553B8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F553B8" w:rsidRDefault="00F553B8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F553B8">
              <w:rPr>
                <w:rFonts w:cs="Arial"/>
                <w:b/>
                <w:color w:val="EFA800"/>
                <w:sz w:val="44"/>
                <w:szCs w:val="48"/>
              </w:rPr>
              <w:t>ASP .Net MVC, Entity Framework, SQL Server Integrated Capability Test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Pr="00F553B8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Version 0.1</w:t>
            </w:r>
          </w:p>
          <w:p w:rsidR="002A47BB" w:rsidRPr="00F553B8" w:rsidRDefault="002A47BB" w:rsidP="00DF4E80">
            <w:pPr>
              <w:spacing w:before="0" w:after="0" w:line="240" w:lineRule="auto"/>
              <w:rPr>
                <w:rFonts w:cs="Arial"/>
                <w:b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bookmarkStart w:id="4" w:name="_GoBack"/>
    <w:bookmarkEnd w:id="4"/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1F3992">
        <w:instrText xml:space="preserve"> TOC \o "1-4" \h \z \u </w:instrText>
      </w:r>
      <w:r>
        <w:fldChar w:fldCharType="separate"/>
      </w:r>
      <w:hyperlink w:anchor="_Toc38027157" w:history="1">
        <w:r w:rsidR="001C323B" w:rsidRPr="00FE60C8">
          <w:rPr>
            <w:rStyle w:val="Hyperlink"/>
            <w:noProof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Introduction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58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Purpose of this document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59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Definitions &amp; Acronyms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0" w:history="1">
        <w:r w:rsidR="001C323B" w:rsidRPr="00FE60C8">
          <w:rPr>
            <w:rStyle w:val="Hyperlink"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Project Overview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1" w:history="1">
        <w:r w:rsidR="001C323B" w:rsidRPr="00FE60C8">
          <w:rPr>
            <w:rStyle w:val="Hyperlink"/>
          </w:rPr>
          <w:t>4.0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Scope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2" w:history="1">
        <w:r w:rsidR="001C323B" w:rsidRPr="00FE60C8">
          <w:rPr>
            <w:rStyle w:val="Hyperlink"/>
          </w:rPr>
          <w:t>5.0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Hardware and Software Requirment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3" w:history="1">
        <w:r w:rsidR="001C323B" w:rsidRPr="00FE60C8">
          <w:rPr>
            <w:rStyle w:val="Hyperlink"/>
            <w:noProof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System diagram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4" w:history="1">
        <w:r w:rsidR="001C323B" w:rsidRPr="00FE60C8">
          <w:rPr>
            <w:rStyle w:val="Hyperlink"/>
            <w:noProof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 xml:space="preserve">Design for Displaying </w:t>
        </w:r>
        <w:r w:rsidR="003E1E3C">
          <w:rPr>
            <w:rStyle w:val="Hyperlink"/>
            <w:noProof/>
          </w:rPr>
          <w:t>Product</w:t>
        </w:r>
        <w:r w:rsidR="001C323B" w:rsidRPr="00FE60C8">
          <w:rPr>
            <w:rStyle w:val="Hyperlink"/>
            <w:noProof/>
          </w:rPr>
          <w:t xml:space="preserve"> Details (HomePage)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5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Requirement flow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6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Technical guidelines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7" w:history="1">
        <w:r w:rsidR="001C323B" w:rsidRPr="00FE60C8">
          <w:rPr>
            <w:rStyle w:val="Hyperlink"/>
            <w:noProof/>
          </w:rPr>
          <w:t>Component Specification – Model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8" w:history="1">
        <w:r w:rsidR="001C323B" w:rsidRPr="00FE60C8">
          <w:rPr>
            <w:rStyle w:val="Hyperlink"/>
            <w:noProof/>
          </w:rPr>
          <w:t>4.0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 xml:space="preserve">Design for Adding New </w:t>
        </w:r>
        <w:r w:rsidR="003E1E3C">
          <w:rPr>
            <w:rStyle w:val="Hyperlink"/>
            <w:noProof/>
          </w:rPr>
          <w:t>Product</w:t>
        </w:r>
        <w:r w:rsidR="001C323B" w:rsidRPr="00FE60C8">
          <w:rPr>
            <w:rStyle w:val="Hyperlink"/>
            <w:noProof/>
          </w:rPr>
          <w:t xml:space="preserve"> Details to the database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9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Requirement flow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70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 xml:space="preserve">Create </w:t>
        </w:r>
        <w:r w:rsidR="003E1E3C">
          <w:rPr>
            <w:rStyle w:val="Hyperlink"/>
          </w:rPr>
          <w:t>Product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71" w:history="1">
        <w:r w:rsidR="001C323B" w:rsidRPr="00FE60C8">
          <w:rPr>
            <w:rStyle w:val="Hyperlink"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Technical guidelines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2" w:history="1">
        <w:r w:rsidR="001C323B" w:rsidRPr="00FE60C8">
          <w:rPr>
            <w:rStyle w:val="Hyperlink"/>
            <w:noProof/>
          </w:rPr>
          <w:t>5.0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Custom exception filter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3" w:history="1">
        <w:r w:rsidR="001C323B" w:rsidRPr="00FE60C8">
          <w:rPr>
            <w:rStyle w:val="Hyperlink"/>
            <w:noProof/>
          </w:rPr>
          <w:t>6.0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Standards and Guidelines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74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Controller &amp; View</w:t>
        </w:r>
        <w:r w:rsidR="001C323B">
          <w:rPr>
            <w:webHidden/>
          </w:rPr>
          <w:tab/>
        </w:r>
        <w:r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323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5" w:history="1">
        <w:r w:rsidR="001C323B" w:rsidRPr="00FE60C8">
          <w:rPr>
            <w:rStyle w:val="Hyperlink"/>
            <w:noProof/>
          </w:rPr>
          <w:t>7.0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Design constraints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6" w:history="1">
        <w:r w:rsidR="001C323B" w:rsidRPr="00FE60C8">
          <w:rPr>
            <w:rStyle w:val="Hyperlink"/>
            <w:noProof/>
          </w:rPr>
          <w:t>8.0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Code submission Instructions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323B" w:rsidRDefault="006745D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7" w:history="1">
        <w:r w:rsidR="001C323B" w:rsidRPr="00FE60C8">
          <w:rPr>
            <w:rStyle w:val="Hyperlink"/>
            <w:noProof/>
          </w:rPr>
          <w:t>9.0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Evaluation Areas</w:t>
        </w:r>
        <w:r w:rsidR="001C3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3992" w:rsidRDefault="006745DE" w:rsidP="00DF4E80">
      <w:pPr>
        <w:pStyle w:val="TOC1"/>
        <w:spacing w:line="240" w:lineRule="auto"/>
      </w:pPr>
      <w:r>
        <w:fldChar w:fldCharType="end"/>
      </w:r>
    </w:p>
    <w:p w:rsidR="005670B6" w:rsidRDefault="005670B6" w:rsidP="00BB13F8">
      <w:pPr>
        <w:pStyle w:val="Heading1"/>
      </w:pPr>
      <w:bookmarkStart w:id="5" w:name="_Toc246846469"/>
      <w:bookmarkStart w:id="6" w:name="_Toc38027157"/>
      <w:r>
        <w:t>Introduction</w:t>
      </w:r>
      <w:bookmarkEnd w:id="5"/>
      <w:bookmarkEnd w:id="6"/>
    </w:p>
    <w:p w:rsidR="005670B6" w:rsidRDefault="005670B6" w:rsidP="00992D10">
      <w:pPr>
        <w:pStyle w:val="Heading2"/>
      </w:pPr>
      <w:bookmarkStart w:id="7" w:name="_Toc246846470"/>
      <w:bookmarkStart w:id="8" w:name="_Toc38027158"/>
      <w:r w:rsidRPr="00BB13F8">
        <w:t>Purpose</w:t>
      </w:r>
      <w:r>
        <w:t xml:space="preserve"> of this document</w:t>
      </w:r>
      <w:bookmarkEnd w:id="7"/>
      <w:bookmarkEnd w:id="8"/>
    </w:p>
    <w:p w:rsidR="00F553B8" w:rsidRPr="00F553B8" w:rsidRDefault="00F553B8" w:rsidP="00F553B8">
      <w:pPr>
        <w:pStyle w:val="BodyText0"/>
        <w:spacing w:before="239" w:line="256" w:lineRule="auto"/>
        <w:ind w:left="611" w:right="123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purpose of this document is to define the server side implementation of the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Management System application.</w:t>
      </w:r>
    </w:p>
    <w:p w:rsidR="00F553B8" w:rsidRPr="00BB13F8" w:rsidRDefault="00F553B8" w:rsidP="00BB13F8">
      <w:pPr>
        <w:pStyle w:val="Bodytext"/>
      </w:pPr>
    </w:p>
    <w:p w:rsidR="006E47D3" w:rsidRDefault="006E47D3" w:rsidP="00BB13F8">
      <w:pPr>
        <w:pStyle w:val="Heading2"/>
      </w:pPr>
      <w:bookmarkStart w:id="9" w:name="_Toc246846477"/>
      <w:bookmarkStart w:id="10" w:name="_Toc38027159"/>
      <w:r w:rsidRPr="00BB13F8">
        <w:lastRenderedPageBreak/>
        <w:t>Definitions</w:t>
      </w:r>
      <w:r>
        <w:t>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2"/>
        <w:gridCol w:w="5218"/>
      </w:tblGrid>
      <w:tr w:rsidR="006E47D3" w:rsidRPr="00231500" w:rsidTr="00AD682A">
        <w:trPr>
          <w:trHeight w:val="278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847B1" w:rsidRDefault="006E47D3" w:rsidP="008D5A9E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231500" w:rsidRDefault="006E47D3" w:rsidP="008D5A9E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8B05DB" w:rsidRPr="00231500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8B05DB" w:rsidRDefault="00FB63CD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ASP.NET MVC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8B05DB" w:rsidRDefault="00FB63CD" w:rsidP="00FB63CD">
            <w:pPr>
              <w:pStyle w:val="tabletext"/>
              <w:spacing w:before="120" w:after="120"/>
              <w:ind w:left="0" w:firstLine="0"/>
              <w:jc w:val="both"/>
            </w:pPr>
            <w:r>
              <w:t>ASP.Net MVC is a Web development framework built on top of ASP.Net with certain changes in the internal workings of web page rendering</w:t>
            </w:r>
          </w:p>
        </w:tc>
      </w:tr>
    </w:tbl>
    <w:p w:rsidR="005670B6" w:rsidRDefault="005670B6" w:rsidP="00BB13F8">
      <w:pPr>
        <w:pStyle w:val="Heading2"/>
      </w:pPr>
      <w:bookmarkStart w:id="11" w:name="_Toc246846471"/>
      <w:bookmarkStart w:id="12" w:name="_Toc38027160"/>
      <w:bookmarkStart w:id="13" w:name="_Toc527193509"/>
      <w:r w:rsidRPr="00BB13F8">
        <w:t>Project</w:t>
      </w:r>
      <w:r>
        <w:t xml:space="preserve"> Overview</w:t>
      </w:r>
      <w:bookmarkEnd w:id="11"/>
      <w:bookmarkEnd w:id="12"/>
    </w:p>
    <w:p w:rsidR="00F553B8" w:rsidRPr="00F553B8" w:rsidRDefault="00F553B8" w:rsidP="00F553B8">
      <w:pPr>
        <w:pStyle w:val="BodyText0"/>
        <w:spacing w:before="240" w:line="259" w:lineRule="auto"/>
        <w:ind w:left="611" w:right="114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project involves creating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management system. The user can enter the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like the name, type of food</w:t>
      </w:r>
      <w:r w:rsidR="00B803DF">
        <w:rPr>
          <w:rFonts w:eastAsia="Times New Roman"/>
          <w:b w:val="0"/>
          <w:bCs w:val="0"/>
          <w:color w:val="auto"/>
          <w:sz w:val="20"/>
        </w:rPr>
        <w:t xml:space="preserve">, online order acceptance, launch date of the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. This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are stored in the database. All the </w:t>
      </w:r>
      <w:r w:rsidR="003E1E3C">
        <w:rPr>
          <w:rFonts w:eastAsia="Times New Roman"/>
          <w:b w:val="0"/>
          <w:bCs w:val="0"/>
          <w:color w:val="auto"/>
          <w:sz w:val="20"/>
        </w:rPr>
        <w:t>product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are retrieved from the database and displayed on the screen.</w:t>
      </w:r>
    </w:p>
    <w:p w:rsidR="00F553B8" w:rsidRDefault="00F553B8" w:rsidP="00F553B8">
      <w:pPr>
        <w:pStyle w:val="Caption"/>
        <w:ind w:left="611"/>
      </w:pPr>
      <w:bookmarkStart w:id="14" w:name="_Toc37681822"/>
      <w:r>
        <w:rPr>
          <w:rStyle w:val="Hyperlink2"/>
        </w:rPr>
        <w:t>Use Case Diagram</w:t>
      </w:r>
      <w:bookmarkEnd w:id="14"/>
    </w:p>
    <w:p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</w:p>
    <w:p w:rsidR="00F553B8" w:rsidRDefault="000762A4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rFonts w:ascii="Helvetica" w:eastAsia="Helvetica" w:hAnsi="Helvetica" w:cs="Helvetica"/>
          <w:b w:val="0"/>
          <w:bCs w:val="0"/>
          <w:noProof/>
          <w:sz w:val="28"/>
          <w:szCs w:val="28"/>
        </w:rPr>
        <w:drawing>
          <wp:inline distT="0" distB="0" distL="0" distR="0">
            <wp:extent cx="4057650" cy="18288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880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B8" w:rsidRPr="00BB13F8" w:rsidRDefault="00F553B8" w:rsidP="00BB13F8">
      <w:pPr>
        <w:pStyle w:val="Bodytext"/>
      </w:pPr>
    </w:p>
    <w:p w:rsidR="005670B6" w:rsidRDefault="005670B6" w:rsidP="00BB13F8">
      <w:pPr>
        <w:pStyle w:val="Heading2"/>
      </w:pPr>
      <w:bookmarkStart w:id="15" w:name="_Toc246846472"/>
      <w:bookmarkStart w:id="16" w:name="_Toc38027161"/>
      <w:r>
        <w:t>Scope</w:t>
      </w:r>
      <w:bookmarkEnd w:id="15"/>
      <w:bookmarkEnd w:id="16"/>
    </w:p>
    <w:p w:rsidR="00F553B8" w:rsidRDefault="00F553B8" w:rsidP="00112D9E">
      <w:pPr>
        <w:pStyle w:val="Bodytext"/>
        <w:numPr>
          <w:ilvl w:val="0"/>
          <w:numId w:val="16"/>
        </w:numPr>
      </w:pPr>
      <w:r>
        <w:rPr>
          <w:rStyle w:val="Hyperlink2"/>
        </w:rPr>
        <w:t xml:space="preserve">Creation of ASP.Net MVC web application for </w:t>
      </w:r>
      <w:r w:rsidR="003E1E3C">
        <w:rPr>
          <w:rStyle w:val="Hyperlink2"/>
        </w:rPr>
        <w:t>Product</w:t>
      </w:r>
      <w:r>
        <w:rPr>
          <w:rStyle w:val="Hyperlink2"/>
        </w:rPr>
        <w:t xml:space="preserve"> Management system application</w:t>
      </w:r>
    </w:p>
    <w:p w:rsidR="005670B6" w:rsidRDefault="00746888" w:rsidP="00DC7AAF">
      <w:pPr>
        <w:pStyle w:val="Heading2"/>
      </w:pPr>
      <w:bookmarkStart w:id="17" w:name="_Toc38027162"/>
      <w:bookmarkEnd w:id="13"/>
      <w:r>
        <w:t>Hardware and Software Requirment</w:t>
      </w:r>
      <w:bookmarkEnd w:id="17"/>
    </w:p>
    <w:p w:rsidR="00C01D89" w:rsidRDefault="00C01D89" w:rsidP="00112D9E">
      <w:pPr>
        <w:pStyle w:val="Bodytext"/>
        <w:numPr>
          <w:ilvl w:val="0"/>
          <w:numId w:val="15"/>
        </w:numPr>
      </w:pPr>
      <w:r w:rsidRPr="00C01D89">
        <w:t>Hard</w:t>
      </w:r>
      <w:r>
        <w:t>ware Requirement:</w:t>
      </w:r>
    </w:p>
    <w:p w:rsidR="00C01D89" w:rsidRDefault="00CB4805" w:rsidP="00112D9E">
      <w:pPr>
        <w:pStyle w:val="Bodytext"/>
        <w:numPr>
          <w:ilvl w:val="1"/>
          <w:numId w:val="15"/>
        </w:numPr>
      </w:pPr>
      <w:r>
        <w:t>Developer</w:t>
      </w:r>
      <w:r w:rsidR="00D97B61">
        <w:t xml:space="preserve"> PC with </w:t>
      </w:r>
      <w:r w:rsidR="00666202">
        <w:t>8</w:t>
      </w:r>
      <w:r w:rsidR="00C01D89">
        <w:t>GB R</w:t>
      </w:r>
      <w:r w:rsidR="00666202">
        <w:t>AM</w:t>
      </w:r>
    </w:p>
    <w:p w:rsidR="00C01D89" w:rsidRDefault="00C01D89" w:rsidP="00112D9E">
      <w:pPr>
        <w:pStyle w:val="Bodytext"/>
        <w:numPr>
          <w:ilvl w:val="0"/>
          <w:numId w:val="15"/>
        </w:numPr>
      </w:pPr>
      <w:r>
        <w:t>Software Requirement</w:t>
      </w:r>
    </w:p>
    <w:p w:rsidR="00F25688" w:rsidRDefault="00F25688" w:rsidP="00112D9E">
      <w:pPr>
        <w:pStyle w:val="Bodytext"/>
        <w:numPr>
          <w:ilvl w:val="1"/>
          <w:numId w:val="15"/>
        </w:numPr>
      </w:pPr>
      <w:r>
        <w:t>IE or Chrome</w:t>
      </w:r>
    </w:p>
    <w:p w:rsidR="00F25688" w:rsidRDefault="00F25688" w:rsidP="00112D9E">
      <w:pPr>
        <w:pStyle w:val="Bodytext"/>
        <w:numPr>
          <w:ilvl w:val="1"/>
          <w:numId w:val="15"/>
        </w:numPr>
      </w:pPr>
      <w:r>
        <w:t>.Net Framework 4.5</w:t>
      </w:r>
    </w:p>
    <w:p w:rsidR="00F25688" w:rsidRDefault="00F25688" w:rsidP="00112D9E">
      <w:pPr>
        <w:pStyle w:val="Bodytext"/>
        <w:numPr>
          <w:ilvl w:val="1"/>
          <w:numId w:val="15"/>
        </w:numPr>
      </w:pPr>
      <w:r>
        <w:lastRenderedPageBreak/>
        <w:t>Visual Studio Professional Edition 2015</w:t>
      </w:r>
    </w:p>
    <w:p w:rsidR="0028578F" w:rsidRPr="00D102D8" w:rsidRDefault="00F25688" w:rsidP="00112D9E">
      <w:pPr>
        <w:pStyle w:val="Bodytext"/>
        <w:widowControl/>
        <w:numPr>
          <w:ilvl w:val="1"/>
          <w:numId w:val="15"/>
        </w:numPr>
        <w:spacing w:before="0" w:after="0" w:line="240" w:lineRule="auto"/>
        <w:ind w:right="0"/>
        <w:rPr>
          <w:u w:val="single"/>
        </w:rPr>
      </w:pPr>
      <w:r>
        <w:t>SQL Server enterprise edition 2014</w:t>
      </w:r>
    </w:p>
    <w:p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p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p w:rsidR="00D102D8" w:rsidRPr="00EA413E" w:rsidRDefault="00D102D8" w:rsidP="00D102D8">
      <w:pPr>
        <w:pStyle w:val="Bodytext"/>
        <w:widowControl/>
        <w:spacing w:before="0" w:after="0" w:line="240" w:lineRule="auto"/>
        <w:ind w:left="2160" w:right="0"/>
        <w:rPr>
          <w:u w:val="single"/>
        </w:rPr>
      </w:pPr>
    </w:p>
    <w:p w:rsidR="00F553B8" w:rsidRDefault="00F553B8" w:rsidP="00F553B8">
      <w:pPr>
        <w:pStyle w:val="Heading1"/>
      </w:pPr>
      <w:bookmarkStart w:id="18" w:name="_Toc37681823"/>
      <w:bookmarkStart w:id="19" w:name="_Toc38027163"/>
      <w:bookmarkStart w:id="20" w:name="_Toc81026471"/>
      <w:bookmarkStart w:id="21" w:name="_Toc246846478"/>
      <w:r w:rsidRPr="00F553B8">
        <w:t>System diagram</w:t>
      </w:r>
      <w:bookmarkEnd w:id="18"/>
      <w:bookmarkEnd w:id="19"/>
    </w:p>
    <w:p w:rsidR="00F553B8" w:rsidRDefault="006745D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  <w:r w:rsidRPr="006745DE">
        <w:rPr>
          <w:rStyle w:val="None"/>
          <w:rFonts w:ascii="Carlito" w:eastAsia="Carlito" w:hAnsi="Carlito" w:cs="Carlito"/>
          <w:sz w:val="26"/>
          <w:szCs w:val="26"/>
        </w:rPr>
        <w:pict>
          <v:group id="Group 2" o:spid="_x0000_s1026" style="position:absolute;left:0;text-align:left;margin-left:65.25pt;margin-top:6.2pt;width:417.6pt;height:125.5pt;z-index:251658240;mso-wrap-distance-left:0;mso-wrap-distance-right:0;mso-position-horizontal-relative:page;mso-position-vertical-relative:line" coordsize="46234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">
            <v:rect id="Rectangle 3" o:spid="_x0000_s1027" style="position:absolute;left:17016;width:12209;height:5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" fillcolor="#77923b" stroked="f" strokeweight="1pt">
              <v:stroke miterlimit="4"/>
            </v:rect>
            <v:shape id="AutoShape 4" o:spid="_x0000_s1028" style="position:absolute;left:12306;top:2856;width:26825;height:6574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" adj="0,,0" path="m,l3949,360t9831,2136l21594,2136t6,744l21600,21600e" filled="f" strokecolor="#c3d59b" strokeweight="2.3pt">
              <v:stroke joinstyle="round"/>
              <v:formulas/>
              <v:path o:connecttype="custom" o:connectlocs="0,0;4904,110;17113,760;26818,650;26825,877;26825,6574" o:connectangles="0,0,0,0,0,0"/>
            </v:shape>
            <v:group id="Group 5" o:spid="_x0000_s1029" style="position:absolute;left:33845;top:8578;width:12389;height:6719" coordorigin="-166,-911" coordsize="12389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angle 6" o:spid="_x0000_s1030" style="position:absolute;left:-166;top:-911;width:12223;height:58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" fillcolor="#77923b" strokecolor="#385d89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width:12223;height:58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" filled="f" stroked="f" strokeweight="1pt">
                <v:stroke miterlimit="4"/>
                <v:textbox>
                  <w:txbxContent>
                    <w:p w:rsidR="001F6A1C" w:rsidRDefault="001F6A1C" w:rsidP="00F553B8">
                      <w:pPr>
                        <w:pStyle w:val="Body"/>
                        <w:spacing w:before="67" w:line="259" w:lineRule="auto"/>
                        <w:ind w:left="450" w:right="429" w:firstLine="62"/>
                      </w:pPr>
                      <w:r>
                        <w:rPr>
                          <w:rStyle w:val="None"/>
                          <w:color w:val="FFFFFF"/>
                          <w:u w:color="FFFFFF"/>
                          <w:lang w:val="it-IT"/>
                        </w:rPr>
                        <w:t>Store in database</w:t>
                      </w:r>
                    </w:p>
                  </w:txbxContent>
                </v:textbox>
              </v:shape>
            </v:group>
            <v:group id="Group 8" o:spid="_x0000_s1032" style="position:absolute;left:17016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rect id="Rectangle 9" o:spid="_x0000_s1033" style="position:absolute;width:12209;height:5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" filled="f" strokecolor="#385d89" strokeweight="2pt"/>
              <v:shape id="Text Box 10" o:spid="_x0000_s1034" type="#_x0000_t202" style="position:absolute;width:12209;height:5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" filled="f" stroked="f" strokeweight="1pt">
                <v:stroke miterlimit="4"/>
                <v:textbox>
                  <w:txbxContent>
                    <w:p w:rsidR="001F6A1C" w:rsidRDefault="001F6A1C" w:rsidP="00F553B8">
                      <w:pPr>
                        <w:pStyle w:val="Body"/>
                        <w:spacing w:before="69" w:line="259" w:lineRule="auto"/>
                        <w:ind w:left="164" w:right="148" w:firstLine="324"/>
                      </w:pP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Validate </w:t>
                      </w:r>
                      <w:r w:rsidR="003E1E3C">
                        <w:rPr>
                          <w:rStyle w:val="None"/>
                          <w:color w:val="FFFFFF"/>
                          <w:u w:color="FFFFFF"/>
                        </w:rPr>
                        <w:t>product</w:t>
                      </w: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 details</w:t>
                      </w:r>
                    </w:p>
                  </w:txbxContent>
                </v:textbox>
              </v:shape>
            </v:group>
            <v:group id="Group 11" o:spid="_x0000_s1035" style="position:absolute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rect id="Rectangle 12" o:spid="_x0000_s1036" style="position:absolute;width:12209;height:5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" fillcolor="#77923b" strokecolor="#385d89" strokeweight="2pt"/>
              <v:shape id="Text Box 13" o:spid="_x0000_s1037" type="#_x0000_t202" style="position:absolute;width:12209;height:5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" filled="f" stroked="f" strokeweight="1pt">
                <v:stroke miterlimit="4"/>
                <v:textbox>
                  <w:txbxContent>
                    <w:p w:rsidR="001F6A1C" w:rsidRDefault="001F6A1C" w:rsidP="00F553B8">
                      <w:pPr>
                        <w:pStyle w:val="Body"/>
                        <w:spacing w:before="69" w:line="259" w:lineRule="auto"/>
                        <w:ind w:left="163" w:right="149" w:firstLine="295"/>
                      </w:pP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Add new </w:t>
                      </w:r>
                      <w:r w:rsidR="003E1E3C">
                        <w:rPr>
                          <w:rStyle w:val="None"/>
                          <w:color w:val="FFFFFF"/>
                          <w:u w:color="FFFFFF"/>
                        </w:rPr>
                        <w:t>product</w:t>
                      </w: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 details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F553B8" w:rsidRDefault="00F553B8" w:rsidP="00F553B8">
      <w:pPr>
        <w:pStyle w:val="BodyText0"/>
        <w:spacing w:before="11"/>
        <w:ind w:left="2880"/>
        <w:rPr>
          <w:rStyle w:val="None"/>
          <w:rFonts w:ascii="Helvetica" w:eastAsia="Helvetica" w:hAnsi="Helvetica" w:cs="Helvetica"/>
          <w:b w:val="0"/>
          <w:bCs w:val="0"/>
          <w:sz w:val="11"/>
          <w:szCs w:val="11"/>
        </w:rPr>
      </w:pPr>
    </w:p>
    <w:p w:rsidR="00F553B8" w:rsidRDefault="00F553B8" w:rsidP="00F553B8">
      <w:pPr>
        <w:pStyle w:val="BodyText0"/>
        <w:ind w:left="2160"/>
        <w:rPr>
          <w:rStyle w:val="None"/>
          <w:sz w:val="20"/>
        </w:rPr>
      </w:pPr>
      <w:r>
        <w:rPr>
          <w:rStyle w:val="Hyperlink2"/>
        </w:rPr>
        <w:tab/>
      </w:r>
    </w:p>
    <w:p w:rsidR="00F553B8" w:rsidRDefault="006745D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 w:rsidRPr="006745DE">
        <w:rPr>
          <w:rStyle w:val="Hyperlink2"/>
          <w:rFonts w:ascii="Carlito" w:eastAsia="Carlito" w:hAnsi="Carlito" w:cs="Carlito"/>
          <w:noProof/>
          <w:sz w:val="26"/>
          <w:szCs w:val="26"/>
        </w:rPr>
      </w:r>
      <w:r w:rsidRPr="006745DE">
        <w:rPr>
          <w:rStyle w:val="Hyperlink2"/>
          <w:rFonts w:ascii="Carlito" w:eastAsia="Carlito" w:hAnsi="Carlito" w:cs="Carlito"/>
          <w:noProof/>
          <w:sz w:val="26"/>
          <w:szCs w:val="26"/>
        </w:rPr>
        <w:pict>
          <v:group id="Group 19" o:spid="_x0000_s1038" style="width:320.3pt;height:46.1pt;mso-position-horizontal-relative:char;mso-position-vertical-relative:line" coordsize="26799,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">
            <v:shape id="AutoShape 15" o:spid="_x0000_s1039" style="position:absolute;left:15080;width:11719;height:3808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" adj="0,,0" path="m,21073r20919,527m21600,r,21073e" filled="f" strokecolor="#c3d59b" strokeweight="2.3pt">
              <v:stroke joinstyle="round"/>
              <v:formulas/>
              <v:path o:connecttype="custom" o:connectlocs="0,3715;11350,3808;11719,0;11719,3715" o:connectangles="0,0,0,0"/>
            </v:shape>
            <v:group id="Group 16" o:spid="_x0000_s1040" style="position:absolute;top:916;width:15089;height:4935" coordsize="15089,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17" o:spid="_x0000_s1041" style="position:absolute;width:15089;height:49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" fillcolor="#77923b" strokecolor="#385d89" strokeweight="2pt"/>
              <v:shape id="Text Box 18" o:spid="_x0000_s1042" type="#_x0000_t202" style="position:absolute;width:15089;height:49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" filled="f" stroked="f" strokeweight="1pt">
                <v:stroke miterlimit="4"/>
                <v:textbox>
                  <w:txbxContent>
                    <w:p w:rsidR="001F6A1C" w:rsidRDefault="001F6A1C" w:rsidP="00F553B8">
                      <w:pPr>
                        <w:pStyle w:val="Body"/>
                        <w:spacing w:before="69" w:line="259" w:lineRule="auto"/>
                        <w:ind w:left="164" w:right="148" w:firstLine="242"/>
                      </w:pP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Display all </w:t>
                      </w:r>
                      <w:r w:rsidR="003E1E3C">
                        <w:rPr>
                          <w:rStyle w:val="None"/>
                          <w:color w:val="FFFFFF"/>
                          <w:u w:color="FFFFFF"/>
                        </w:rPr>
                        <w:t>product</w:t>
                      </w:r>
                      <w:r>
                        <w:rPr>
                          <w:rStyle w:val="None"/>
                          <w:color w:val="FFFFFF"/>
                          <w:u w:color="FFFFFF"/>
                        </w:rPr>
                        <w:t xml:space="preserve"> 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:rsidR="00D97B61" w:rsidRDefault="00F553B8" w:rsidP="00D97B61">
      <w:pPr>
        <w:pStyle w:val="Heading1"/>
        <w:jc w:val="left"/>
      </w:pPr>
      <w:bookmarkStart w:id="22" w:name="_Toc37681825"/>
      <w:bookmarkStart w:id="23" w:name="_Toc38027164"/>
      <w:r w:rsidRPr="00F553B8">
        <w:t xml:space="preserve">Design for Displaying </w:t>
      </w:r>
      <w:r w:rsidR="003E1E3C">
        <w:t>Product</w:t>
      </w:r>
      <w:r w:rsidRPr="00F553B8">
        <w:t xml:space="preserve"> Details (HomePage)</w:t>
      </w:r>
      <w:bookmarkEnd w:id="22"/>
      <w:bookmarkEnd w:id="23"/>
    </w:p>
    <w:p w:rsidR="00473990" w:rsidRDefault="00EF1B55" w:rsidP="006A42E1">
      <w:pPr>
        <w:pStyle w:val="Heading2"/>
        <w:numPr>
          <w:ilvl w:val="0"/>
          <w:numId w:val="35"/>
        </w:numPr>
      </w:pPr>
      <w:bookmarkStart w:id="24" w:name="_Toc38027165"/>
      <w:r>
        <w:t>Requirement flow</w:t>
      </w:r>
      <w:bookmarkEnd w:id="24"/>
    </w:p>
    <w:p w:rsidR="0091674C" w:rsidRPr="00AD682A" w:rsidRDefault="0091674C" w:rsidP="00486566">
      <w:pPr>
        <w:pStyle w:val="Bodytext"/>
        <w:ind w:left="360"/>
        <w:rPr>
          <w:b/>
        </w:rPr>
      </w:pPr>
      <w:r w:rsidRPr="00AD682A">
        <w:rPr>
          <w:b/>
        </w:rPr>
        <w:t>Steps Explanation</w:t>
      </w:r>
    </w:p>
    <w:p w:rsidR="00F553B8" w:rsidRPr="00F553B8" w:rsidRDefault="00F553B8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eastAsia="Times New Roman"/>
          <w:sz w:val="20"/>
          <w:szCs w:val="20"/>
        </w:rPr>
      </w:pPr>
      <w:r w:rsidRPr="00F553B8">
        <w:rPr>
          <w:rFonts w:ascii="Arial" w:eastAsia="Times New Roman" w:hAnsi="Arial"/>
          <w:sz w:val="20"/>
          <w:szCs w:val="20"/>
        </w:rPr>
        <w:t>Application user launches the application.</w:t>
      </w:r>
    </w:p>
    <w:p w:rsidR="00F553B8" w:rsidRDefault="00F553B8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contextualSpacing w:val="0"/>
        <w:rPr>
          <w:rFonts w:ascii="Helvetica" w:hAnsi="Helvetica"/>
          <w:i/>
          <w:iCs/>
          <w:sz w:val="26"/>
          <w:szCs w:val="26"/>
        </w:rPr>
      </w:pPr>
      <w:r w:rsidRPr="00F553B8">
        <w:rPr>
          <w:rFonts w:ascii="Arial" w:eastAsia="Times New Roman" w:hAnsi="Arial"/>
          <w:sz w:val="20"/>
          <w:szCs w:val="20"/>
        </w:rPr>
        <w:t xml:space="preserve">The page is displayed with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F553B8">
        <w:rPr>
          <w:rFonts w:ascii="Arial" w:eastAsia="Times New Roman" w:hAnsi="Arial"/>
          <w:sz w:val="20"/>
          <w:szCs w:val="20"/>
        </w:rPr>
        <w:t xml:space="preserve"> details retrieved from the database. This is the default homepage</w:t>
      </w:r>
      <w:r>
        <w:rPr>
          <w:rStyle w:val="Hyperlink2"/>
          <w:rFonts w:ascii="Helvetica" w:hAnsi="Helvetica"/>
          <w:i/>
          <w:iCs/>
          <w:sz w:val="26"/>
          <w:szCs w:val="26"/>
        </w:rPr>
        <w:t>.</w:t>
      </w:r>
    </w:p>
    <w:p w:rsidR="00C53389" w:rsidRDefault="00736294" w:rsidP="0091674C">
      <w:pPr>
        <w:pStyle w:val="Bodytext"/>
        <w:ind w:left="0"/>
      </w:pPr>
      <w:r>
        <w:rPr>
          <w:noProof/>
        </w:rPr>
        <w:drawing>
          <wp:inline distT="0" distB="0" distL="0" distR="0">
            <wp:extent cx="5724525" cy="2000250"/>
            <wp:effectExtent l="19050" t="0" r="952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74C" w:rsidRDefault="0091674C" w:rsidP="0091674C">
      <w:pPr>
        <w:pStyle w:val="Bodytext"/>
        <w:ind w:left="0"/>
      </w:pPr>
    </w:p>
    <w:p w:rsidR="001C7D92" w:rsidRDefault="001C7D92" w:rsidP="001C7D92">
      <w:pPr>
        <w:pStyle w:val="Heading2"/>
      </w:pPr>
      <w:bookmarkStart w:id="25" w:name="_Toc38027166"/>
      <w:r>
        <w:lastRenderedPageBreak/>
        <w:t>Technical guidelines</w:t>
      </w:r>
      <w:bookmarkEnd w:id="25"/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a controller named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Controller.</w:t>
      </w:r>
    </w:p>
    <w:p w:rsidR="001B6575" w:rsidRPr="001B6575" w:rsidRDefault="001B6575" w:rsidP="001B6575">
      <w:pPr>
        <w:pStyle w:val="BodyText0"/>
        <w:spacing w:before="9"/>
        <w:ind w:left="402"/>
        <w:rPr>
          <w:rFonts w:eastAsia="Times New Roman"/>
          <w:b w:val="0"/>
          <w:bCs w:val="0"/>
          <w:color w:val="auto"/>
          <w:sz w:val="20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an ‘Index’ action with no arguments in the‘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Controller’.</w:t>
      </w:r>
    </w:p>
    <w:p w:rsidR="001B6575" w:rsidRPr="001B6575" w:rsidRDefault="001B6575" w:rsidP="001B6575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:rsidR="001B6575" w:rsidRPr="001B6575" w:rsidRDefault="001B6575" w:rsidP="001B6575">
      <w:pPr>
        <w:pStyle w:val="Body"/>
        <w:ind w:left="494"/>
      </w:pPr>
      <w:r w:rsidRPr="001B6575">
        <w:t>Controller Specification for Index Action with no argument</w:t>
      </w:r>
    </w:p>
    <w:tbl>
      <w:tblPr>
        <w:tblW w:w="9712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28"/>
        <w:gridCol w:w="2513"/>
        <w:gridCol w:w="2249"/>
        <w:gridCol w:w="2422"/>
      </w:tblGrid>
      <w:tr w:rsidR="001B6575" w:rsidTr="001B6575">
        <w:trPr>
          <w:trHeight w:val="763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ReturnType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:rsidR="001B6575" w:rsidRPr="001B6575" w:rsidRDefault="001B6575" w:rsidP="001B6575">
            <w:pPr>
              <w:pStyle w:val="TableParagraph"/>
              <w:ind w:left="232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HTTPMethod</w:t>
            </w:r>
          </w:p>
        </w:tc>
      </w:tr>
      <w:tr w:rsidR="001B6575" w:rsidTr="001B6575">
        <w:trPr>
          <w:trHeight w:val="61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3E1E3C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Controller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Index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GET</w:t>
            </w:r>
          </w:p>
        </w:tc>
      </w:tr>
    </w:tbl>
    <w:p w:rsidR="001B6575" w:rsidRPr="001B6575" w:rsidRDefault="001B6575" w:rsidP="001B6575">
      <w:pPr>
        <w:pStyle w:val="Body"/>
        <w:ind w:left="525" w:hanging="525"/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3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In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 xml:space="preserve"> Controller, inside the ‘Index’ action, use Entity Framework to get the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 xml:space="preserve"> details from the database and display it in theView.</w:t>
      </w:r>
    </w:p>
    <w:p w:rsidR="001B6575" w:rsidRPr="001B6575" w:rsidRDefault="001B6575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8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‘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ManagementDbContext’ class which inherits DbContext class. Include namespace“System.Data.Entity”.</w:t>
      </w:r>
    </w:p>
    <w:p w:rsidR="001B6575" w:rsidRPr="001B6575" w:rsidRDefault="001B6575" w:rsidP="001B6575">
      <w:pPr>
        <w:pStyle w:val="BodyText0"/>
        <w:spacing w:before="9"/>
        <w:rPr>
          <w:rFonts w:eastAsia="Times New Roman"/>
          <w:color w:val="auto"/>
          <w:sz w:val="20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7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Create a constructor of the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ManagementDbContext. Specify the name of the database co</w:t>
      </w:r>
      <w:r w:rsidR="00736294">
        <w:rPr>
          <w:rFonts w:ascii="Arial" w:eastAsia="Times New Roman" w:hAnsi="Arial"/>
          <w:sz w:val="20"/>
          <w:szCs w:val="20"/>
        </w:rPr>
        <w:t>nnection string element to be “P</w:t>
      </w:r>
      <w:r w:rsidRPr="001B6575">
        <w:rPr>
          <w:rFonts w:ascii="Arial" w:eastAsia="Times New Roman" w:hAnsi="Arial"/>
          <w:sz w:val="20"/>
          <w:szCs w:val="20"/>
        </w:rPr>
        <w:t>MS_DB” (connection string name in Web.config).</w:t>
      </w:r>
    </w:p>
    <w:p w:rsidR="001B6575" w:rsidRPr="001B6575" w:rsidRDefault="001B6575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:rsidR="001B6575" w:rsidRPr="001B6575" w:rsidRDefault="00736294" w:rsidP="006A42E1">
      <w:pPr>
        <w:pStyle w:val="Body"/>
        <w:numPr>
          <w:ilvl w:val="1"/>
          <w:numId w:val="41"/>
        </w:numPr>
      </w:pPr>
      <w:r>
        <w:t>Use “P</w:t>
      </w:r>
      <w:r w:rsidR="001B6575" w:rsidRPr="001B6575">
        <w:t>MS_DB” as ‘Context’ name in Entity Framework.</w:t>
      </w:r>
      <w:r w:rsidR="00CE5930">
        <w:t xml:space="preserve"> Sample config entry is provided below.</w:t>
      </w:r>
    </w:p>
    <w:p w:rsidR="001B6575" w:rsidRDefault="00736294" w:rsidP="006A42E1">
      <w:pPr>
        <w:pStyle w:val="Body"/>
        <w:numPr>
          <w:ilvl w:val="1"/>
          <w:numId w:val="41"/>
        </w:numPr>
      </w:pPr>
      <w:r>
        <w:rPr>
          <w:noProof/>
        </w:rPr>
        <w:drawing>
          <wp:inline distT="0" distB="0" distL="0" distR="0">
            <wp:extent cx="5105400" cy="2562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575" w:rsidRPr="001B6575" w:rsidRDefault="001B6575" w:rsidP="001B6575">
      <w:pPr>
        <w:pStyle w:val="BodyText0"/>
        <w:spacing w:before="2"/>
        <w:rPr>
          <w:rFonts w:eastAsia="Times New Roman"/>
          <w:color w:val="auto"/>
          <w:sz w:val="20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8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lastRenderedPageBreak/>
        <w:t>Declare a property ‘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s’ of type DbSet&lt;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 xml:space="preserve">&gt; in the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>ManagementDbContext class.</w:t>
      </w:r>
    </w:p>
    <w:p w:rsidR="001B6575" w:rsidRPr="001B6575" w:rsidRDefault="001B6575" w:rsidP="001B6575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:rsidR="001B6575" w:rsidRPr="007372C7" w:rsidRDefault="001B6575" w:rsidP="006A42E1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eastAsia="Times New Roman" w:hAnsi="Arial"/>
          <w:sz w:val="20"/>
          <w:szCs w:val="20"/>
        </w:rPr>
      </w:pPr>
      <w:r w:rsidRPr="007372C7">
        <w:rPr>
          <w:rFonts w:ascii="Arial" w:eastAsia="Times New Roman" w:hAnsi="Arial"/>
          <w:sz w:val="20"/>
          <w:szCs w:val="20"/>
        </w:rPr>
        <w:t>The Code First approach is used to implement the entityframework.</w:t>
      </w: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7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Retrieve all the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1B6575">
        <w:rPr>
          <w:rFonts w:ascii="Arial" w:eastAsia="Times New Roman" w:hAnsi="Arial"/>
          <w:sz w:val="20"/>
          <w:szCs w:val="20"/>
        </w:rPr>
        <w:t xml:space="preserve"> details from thedatabase.</w:t>
      </w:r>
    </w:p>
    <w:p w:rsidR="00AB3C9A" w:rsidRDefault="001B6575" w:rsidP="006A42E1">
      <w:pPr>
        <w:pStyle w:val="Bodytext"/>
        <w:numPr>
          <w:ilvl w:val="0"/>
          <w:numId w:val="26"/>
        </w:numPr>
      </w:pPr>
      <w:r w:rsidRPr="001B6575">
        <w:t xml:space="preserve">Create the </w:t>
      </w:r>
      <w:r w:rsidR="003E1E3C">
        <w:t>Product</w:t>
      </w:r>
      <w:r w:rsidRPr="001B6575">
        <w:t xml:space="preserve"> model with Id, Name, </w:t>
      </w:r>
      <w:r w:rsidR="003E1E3C">
        <w:t>Category</w:t>
      </w:r>
      <w:r w:rsidRPr="001B6575">
        <w:t>, OnlineOrders,LaunchDate as fields</w:t>
      </w:r>
    </w:p>
    <w:p w:rsidR="001B6575" w:rsidRDefault="001B6575" w:rsidP="001B6575">
      <w:pPr>
        <w:pStyle w:val="Heading"/>
        <w:spacing w:line="340" w:lineRule="exact"/>
        <w:ind w:firstLine="0"/>
      </w:pPr>
      <w:bookmarkStart w:id="26" w:name="_Toc37681828"/>
      <w:bookmarkStart w:id="27" w:name="_Toc38027167"/>
      <w:r>
        <w:rPr>
          <w:rStyle w:val="Hyperlink2"/>
        </w:rPr>
        <w:t>Component Specification – Model</w:t>
      </w:r>
      <w:bookmarkEnd w:id="26"/>
      <w:bookmarkEnd w:id="27"/>
    </w:p>
    <w:p w:rsidR="001B6575" w:rsidRDefault="001B6575" w:rsidP="001B6575">
      <w:pPr>
        <w:pStyle w:val="BodyText0"/>
        <w:spacing w:before="1" w:after="1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tbl>
      <w:tblPr>
        <w:tblW w:w="9071" w:type="dxa"/>
        <w:tblInd w:w="3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55"/>
        <w:gridCol w:w="1734"/>
        <w:gridCol w:w="2683"/>
        <w:gridCol w:w="3099"/>
      </w:tblGrid>
      <w:tr w:rsidR="001B6575" w:rsidTr="00992D10">
        <w:trPr>
          <w:trHeight w:val="3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Default="001B6575" w:rsidP="001F6A1C">
            <w:pPr>
              <w:pStyle w:val="TableParagraph"/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Default="001B6575" w:rsidP="001F6A1C">
            <w:pPr>
              <w:pStyle w:val="TableParagraph"/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DataType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Default="001B6575" w:rsidP="001F6A1C">
            <w:pPr>
              <w:pStyle w:val="TableParagraph"/>
              <w:ind w:left="108"/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Property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6" w:type="dxa"/>
              <w:bottom w:w="80" w:type="dxa"/>
              <w:right w:w="80" w:type="dxa"/>
            </w:tcMar>
          </w:tcPr>
          <w:p w:rsidR="001B6575" w:rsidRDefault="001B6575" w:rsidP="001F6A1C">
            <w:pPr>
              <w:pStyle w:val="TableParagraph"/>
              <w:ind w:left="106"/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 Annotation</w:t>
            </w:r>
          </w:p>
        </w:tc>
      </w:tr>
      <w:tr w:rsidR="001B6575" w:rsidTr="00992D10">
        <w:trPr>
          <w:trHeight w:val="310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6575" w:rsidRDefault="001B6575" w:rsidP="001F6A1C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  <w:p w:rsidR="001B6575" w:rsidRDefault="003E1E3C" w:rsidP="001B657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07"/>
            </w:pPr>
            <w:r>
              <w:t>Product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Pr="001B6575" w:rsidRDefault="001B6575" w:rsidP="00992D10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Id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Key</w:t>
            </w:r>
          </w:p>
        </w:tc>
      </w:tr>
      <w:tr w:rsidR="001B6575" w:rsidTr="00992D10">
        <w:trPr>
          <w:trHeight w:val="1051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1B6575" w:rsidRDefault="001B6575" w:rsidP="001F6A1C"/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6575" w:rsidRPr="001B6575" w:rsidRDefault="001B6575" w:rsidP="001F6A1C">
            <w:pPr>
              <w:pStyle w:val="Body"/>
              <w:widowControl/>
            </w:pPr>
            <w:r w:rsidRPr="001B6575">
              <w:t xml:space="preserve">Required[(ErrorMessage=“Please Provide </w:t>
            </w:r>
            <w:r w:rsidR="00482888">
              <w:t>p</w:t>
            </w:r>
            <w:r w:rsidR="003E1E3C">
              <w:t>roduct</w:t>
            </w:r>
            <w:r w:rsidR="00482888">
              <w:t xml:space="preserve"> n</w:t>
            </w:r>
            <w:r w:rsidRPr="001B6575">
              <w:t>ame”)]</w:t>
            </w:r>
          </w:p>
          <w:p w:rsidR="001B6575" w:rsidRPr="001B6575" w:rsidRDefault="001B6575" w:rsidP="001F6A1C">
            <w:pPr>
              <w:pStyle w:val="TableParagraph"/>
              <w:spacing w:before="161" w:line="259" w:lineRule="auto"/>
              <w:ind w:left="0" w:right="46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MaxLength(255)</w:t>
            </w:r>
          </w:p>
        </w:tc>
      </w:tr>
      <w:tr w:rsidR="001B6575" w:rsidTr="00992D10">
        <w:trPr>
          <w:trHeight w:val="1536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1B6575" w:rsidRDefault="001B6575" w:rsidP="001F6A1C"/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Default="003E1E3C" w:rsidP="001F6A1C">
            <w:pPr>
              <w:ind w:left="107"/>
            </w:pPr>
            <w:r>
              <w:t>Category</w:t>
            </w:r>
          </w:p>
          <w:p w:rsidR="001B6575" w:rsidRDefault="001B6575" w:rsidP="001F6A1C">
            <w:pPr>
              <w:ind w:left="107"/>
            </w:pPr>
            <w:r w:rsidRPr="001B6575">
              <w:t xml:space="preserve">(Custom Enum Type)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Pr="001B6575" w:rsidRDefault="00736294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Category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:rsidR="001B6575" w:rsidRPr="001B6575" w:rsidRDefault="00E97104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Required[ErrorMessage=“Please s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elect 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 c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ategory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”)]</w:t>
            </w:r>
          </w:p>
          <w:p w:rsidR="001B6575" w:rsidRPr="001B6575" w:rsidRDefault="001B6575" w:rsidP="00E97104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Display (Name="</w:t>
            </w:r>
            <w:r w:rsidR="00E971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Product Category</w:t>
            </w:r>
            <w:r w:rsidR="00E97104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")</w:t>
            </w:r>
          </w:p>
        </w:tc>
      </w:tr>
      <w:tr w:rsidR="001B6575" w:rsidTr="00992D10">
        <w:trPr>
          <w:trHeight w:val="1601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1B6575" w:rsidRDefault="001B6575" w:rsidP="001F6A1C"/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Default="00E97104" w:rsidP="00E97104">
            <w:pPr>
              <w:pStyle w:val="Tab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8"/>
              <w:ind w:left="0"/>
            </w:pPr>
            <w:r w:rsidRPr="00E971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Default="00E97104" w:rsidP="00E97104">
            <w:pPr>
              <w:ind w:left="108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BestBefore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:rsidR="001B6575" w:rsidRPr="001B6575" w:rsidRDefault="00E97104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Required[(ErrorMessage=“Please p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rovide 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best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before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”)]</w:t>
            </w:r>
          </w:p>
          <w:p w:rsidR="001B6575" w:rsidRPr="001B6575" w:rsidRDefault="001B6575" w:rsidP="00E97104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Display (Name=“</w:t>
            </w:r>
            <w:r w:rsidR="00E971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Best Before</w:t>
            </w: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”)</w:t>
            </w:r>
          </w:p>
        </w:tc>
      </w:tr>
      <w:tr w:rsidR="001B6575" w:rsidTr="00992D10">
        <w:trPr>
          <w:trHeight w:val="2735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575" w:rsidRDefault="001B6575" w:rsidP="001F6A1C"/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1B6575" w:rsidRDefault="001B6575" w:rsidP="001F6A1C">
            <w:pPr>
              <w:ind w:left="107"/>
            </w:pPr>
            <w:r w:rsidRPr="001B6575">
              <w:t>DateTime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1B6575" w:rsidRDefault="00E97104" w:rsidP="001F6A1C">
            <w:pPr>
              <w:ind w:left="108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MfgDate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:rsidR="001B6575" w:rsidRPr="001B6575" w:rsidRDefault="001B6575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[Required(ErrorMessage = "Please Provide Valid Date")]</w:t>
            </w:r>
          </w:p>
          <w:p w:rsidR="001B6575" w:rsidRPr="001B6575" w:rsidRDefault="001B6575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[DataType(DataType.Date)]</w:t>
            </w:r>
          </w:p>
          <w:p w:rsidR="001B6575" w:rsidRPr="001B6575" w:rsidRDefault="001B6575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[DisplayFormat(DataFormatString = "{0:dd-MM-yy}", ApplyFormatInEditMode = true)]</w:t>
            </w:r>
          </w:p>
        </w:tc>
      </w:tr>
      <w:tr w:rsidR="00E97104" w:rsidTr="00992D10">
        <w:trPr>
          <w:trHeight w:val="273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7104" w:rsidRDefault="00E97104" w:rsidP="001F6A1C"/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E97104" w:rsidRPr="001B6575" w:rsidRDefault="00E97104" w:rsidP="001F6A1C">
            <w:pPr>
              <w:ind w:left="107"/>
            </w:pPr>
            <w:r>
              <w:t>string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E97104" w:rsidRDefault="00E97104" w:rsidP="001F6A1C">
            <w:pPr>
              <w:ind w:left="1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:rsidR="00E97104" w:rsidRPr="001B6575" w:rsidRDefault="00E97104" w:rsidP="001F6A1C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[MaxLength(500)]</w:t>
            </w:r>
          </w:p>
        </w:tc>
      </w:tr>
    </w:tbl>
    <w:p w:rsidR="001B6575" w:rsidRDefault="001B6575" w:rsidP="001B6575">
      <w:pPr>
        <w:pStyle w:val="BodyText0"/>
        <w:spacing w:before="1" w:after="1"/>
        <w:ind w:left="288" w:hanging="288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p w:rsidR="001B6575" w:rsidRDefault="001B6575" w:rsidP="001B6575">
      <w:pPr>
        <w:pStyle w:val="BodyText0"/>
        <w:spacing w:before="10"/>
        <w:rPr>
          <w:rStyle w:val="None"/>
          <w:rFonts w:ascii="Helvetica" w:eastAsia="Helvetica" w:hAnsi="Helvetica" w:cs="Helvetica"/>
          <w:b w:val="0"/>
          <w:bCs w:val="0"/>
          <w:sz w:val="38"/>
          <w:szCs w:val="38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Modify the </w:t>
      </w:r>
      <w:r w:rsidRPr="001B6575">
        <w:rPr>
          <w:rStyle w:val="None"/>
          <w:rFonts w:ascii="Arial" w:hAnsi="Arial" w:cs="Arial"/>
          <w:b/>
          <w:bCs/>
          <w:sz w:val="20"/>
          <w:szCs w:val="20"/>
        </w:rPr>
        <w:t xml:space="preserve">_Layout </w:t>
      </w:r>
      <w:r w:rsidRPr="001B6575">
        <w:rPr>
          <w:rStyle w:val="Hyperlink2"/>
          <w:rFonts w:ascii="Arial" w:hAnsi="Arial" w:cs="Arial"/>
          <w:sz w:val="20"/>
          <w:szCs w:val="20"/>
        </w:rPr>
        <w:t>file to point to the Home pagelink.</w:t>
      </w:r>
    </w:p>
    <w:p w:rsidR="001B6575" w:rsidRPr="001B6575" w:rsidRDefault="001B6575" w:rsidP="006A42E1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360" w:lineRule="auto"/>
        <w:ind w:right="117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>A sample _Layout.cshtmlis given as reference. Create a link ‘</w:t>
      </w:r>
      <w:r w:rsidR="003E1E3C">
        <w:rPr>
          <w:rStyle w:val="None"/>
          <w:rFonts w:ascii="Arial" w:hAnsi="Arial" w:cs="Arial"/>
          <w:b/>
          <w:bCs/>
          <w:sz w:val="20"/>
          <w:szCs w:val="20"/>
        </w:rPr>
        <w:t>Product</w:t>
      </w:r>
      <w:r w:rsidRPr="001B6575">
        <w:rPr>
          <w:rStyle w:val="None"/>
          <w:rFonts w:ascii="Arial" w:hAnsi="Arial" w:cs="Arial"/>
          <w:b/>
          <w:bCs/>
          <w:sz w:val="20"/>
          <w:szCs w:val="20"/>
        </w:rPr>
        <w:t>List’</w:t>
      </w:r>
      <w:r w:rsidRPr="001B6575">
        <w:rPr>
          <w:rStyle w:val="Hyperlink2"/>
          <w:rFonts w:ascii="Arial" w:hAnsi="Arial" w:cs="Arial"/>
          <w:sz w:val="20"/>
          <w:szCs w:val="20"/>
        </w:rPr>
        <w:t>. On clicking this link the page must navigate to the homepage.</w:t>
      </w:r>
    </w:p>
    <w:p w:rsidR="001B6575" w:rsidRPr="001B6575" w:rsidRDefault="001B6575" w:rsidP="006A42E1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>Map the ‘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controller and ‘Index’ action to the‘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>List’.</w:t>
      </w:r>
    </w:p>
    <w:p w:rsidR="001B6575" w:rsidRPr="001B6575" w:rsidRDefault="001B6575" w:rsidP="001B6575">
      <w:pPr>
        <w:pStyle w:val="ListParagraph"/>
        <w:tabs>
          <w:tab w:val="left" w:pos="1601"/>
        </w:tabs>
        <w:spacing w:line="360" w:lineRule="auto"/>
        <w:ind w:left="880" w:right="114"/>
        <w:rPr>
          <w:rStyle w:val="Hyperlink2"/>
          <w:rFonts w:ascii="Arial" w:hAnsi="Arial" w:cs="Arial"/>
          <w:sz w:val="20"/>
          <w:szCs w:val="20"/>
        </w:rPr>
      </w:pP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114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The “Create New” link in this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list page should be used to Create a new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 by the user </w:t>
      </w:r>
      <w:r w:rsidRPr="007372C7">
        <w:rPr>
          <w:rStyle w:val="None"/>
          <w:rFonts w:ascii="Arial" w:hAnsi="Arial" w:cs="Arial"/>
          <w:i/>
          <w:iCs/>
          <w:sz w:val="20"/>
          <w:szCs w:val="20"/>
        </w:rPr>
        <w:t>(refer section3.0)</w:t>
      </w:r>
      <w:r w:rsidRPr="007372C7">
        <w:rPr>
          <w:rStyle w:val="Hyperlink2"/>
          <w:rFonts w:ascii="Arial" w:hAnsi="Arial" w:cs="Arial"/>
          <w:sz w:val="20"/>
          <w:szCs w:val="20"/>
        </w:rPr>
        <w:t>.</w:t>
      </w: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Assign the details retrieved from database to the ‘list’ in the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>controller.</w:t>
      </w: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Return the view.</w:t>
      </w:r>
    </w:p>
    <w:p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These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from the ‘list’ must be displayed on thepage.</w:t>
      </w:r>
    </w:p>
    <w:p w:rsidR="001B6575" w:rsidRDefault="001B6575" w:rsidP="001B6575">
      <w:pPr>
        <w:pStyle w:val="BodyText0"/>
      </w:pPr>
    </w:p>
    <w:p w:rsidR="001B6575" w:rsidRDefault="001B6575" w:rsidP="00CE5930">
      <w:pPr>
        <w:pStyle w:val="Caption"/>
      </w:pPr>
      <w:bookmarkStart w:id="28" w:name="_Toc37681829"/>
      <w:r>
        <w:rPr>
          <w:rStyle w:val="Hyperlink2"/>
          <w:lang w:val="de-DE"/>
        </w:rPr>
        <w:t>Note:</w:t>
      </w:r>
      <w:bookmarkEnd w:id="28"/>
    </w:p>
    <w:p w:rsidR="001B6575" w:rsidRPr="00CE5930" w:rsidRDefault="001B6575" w:rsidP="006A42E1">
      <w:pPr>
        <w:pStyle w:val="ListParagraph"/>
        <w:widowControl w:val="0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6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CE5930">
        <w:rPr>
          <w:rStyle w:val="Hyperlink2"/>
          <w:rFonts w:ascii="Arial" w:hAnsi="Arial" w:cs="Arial"/>
          <w:sz w:val="20"/>
          <w:szCs w:val="20"/>
        </w:rPr>
        <w:t>Use ‘</w:t>
      </w:r>
      <w:r w:rsidRPr="00CE5930">
        <w:rPr>
          <w:rStyle w:val="None"/>
          <w:rFonts w:ascii="Arial" w:hAnsi="Arial" w:cs="Arial"/>
          <w:b/>
          <w:bCs/>
          <w:sz w:val="20"/>
          <w:szCs w:val="20"/>
        </w:rPr>
        <w:t xml:space="preserve">HTMLHelper’ </w:t>
      </w:r>
      <w:r w:rsidRPr="00CE5930">
        <w:rPr>
          <w:rStyle w:val="Hyperlink2"/>
          <w:rFonts w:ascii="Arial" w:hAnsi="Arial" w:cs="Arial"/>
          <w:sz w:val="20"/>
          <w:szCs w:val="20"/>
        </w:rPr>
        <w:t xml:space="preserve">to list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CE5930">
        <w:rPr>
          <w:rStyle w:val="Hyperlink2"/>
          <w:rFonts w:ascii="Arial" w:hAnsi="Arial" w:cs="Arial"/>
          <w:sz w:val="20"/>
          <w:szCs w:val="20"/>
        </w:rPr>
        <w:t>details.</w:t>
      </w:r>
    </w:p>
    <w:p w:rsidR="00F94DD3" w:rsidRDefault="00F94DD3" w:rsidP="00F94DD3">
      <w:pPr>
        <w:pStyle w:val="Bodytext"/>
        <w:ind w:left="720"/>
      </w:pPr>
    </w:p>
    <w:p w:rsidR="004B765D" w:rsidRDefault="00B62E56" w:rsidP="004B765D">
      <w:pPr>
        <w:pStyle w:val="Heading1"/>
        <w:jc w:val="left"/>
      </w:pPr>
      <w:bookmarkStart w:id="29" w:name="_Toc37681830"/>
      <w:bookmarkStart w:id="30" w:name="_Toc38027168"/>
      <w:bookmarkEnd w:id="20"/>
      <w:bookmarkEnd w:id="21"/>
      <w:r w:rsidRPr="00B62E56">
        <w:t xml:space="preserve">Design for Adding New </w:t>
      </w:r>
      <w:r w:rsidR="003E1E3C">
        <w:t>Product</w:t>
      </w:r>
      <w:r w:rsidRPr="00B62E56">
        <w:t xml:space="preserve"> Details to the database</w:t>
      </w:r>
      <w:bookmarkEnd w:id="29"/>
      <w:bookmarkEnd w:id="30"/>
    </w:p>
    <w:p w:rsidR="004B765D" w:rsidRDefault="00CD77E9" w:rsidP="006A42E1">
      <w:pPr>
        <w:pStyle w:val="Heading2"/>
        <w:numPr>
          <w:ilvl w:val="0"/>
          <w:numId w:val="36"/>
        </w:numPr>
      </w:pPr>
      <w:bookmarkStart w:id="31" w:name="_Toc38027169"/>
      <w:r>
        <w:t>Requirement flow</w:t>
      </w:r>
      <w:bookmarkEnd w:id="31"/>
    </w:p>
    <w:p w:rsidR="00AD682A" w:rsidRPr="00B144AE" w:rsidRDefault="00AD682A" w:rsidP="007F075F">
      <w:pPr>
        <w:ind w:left="360"/>
      </w:pPr>
      <w:r w:rsidRPr="00AD682A">
        <w:rPr>
          <w:b/>
        </w:rPr>
        <w:t>Steps Explanation</w:t>
      </w:r>
    </w:p>
    <w:p w:rsidR="00C07572" w:rsidRDefault="00B62E56" w:rsidP="00112D9E">
      <w:pPr>
        <w:pStyle w:val="Bodytext"/>
        <w:numPr>
          <w:ilvl w:val="0"/>
          <w:numId w:val="19"/>
        </w:numPr>
      </w:pPr>
      <w:r w:rsidRPr="00B62E56">
        <w:t>Create a link with text “Create New” in the homepage.</w:t>
      </w:r>
    </w:p>
    <w:p w:rsidR="00B62E56" w:rsidRDefault="00FC74A5" w:rsidP="00112D9E">
      <w:pPr>
        <w:pStyle w:val="Bodytext"/>
        <w:numPr>
          <w:ilvl w:val="0"/>
          <w:numId w:val="19"/>
        </w:numPr>
      </w:pPr>
      <w:r>
        <w:rPr>
          <w:b/>
          <w:noProof/>
          <w:kern w:val="28"/>
          <w:sz w:val="26"/>
          <w:szCs w:val="26"/>
        </w:rPr>
        <w:lastRenderedPageBreak/>
        <w:drawing>
          <wp:inline distT="0" distB="0" distL="0" distR="0">
            <wp:extent cx="5314950" cy="18540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5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56" w:rsidRPr="00B62E56" w:rsidRDefault="00B62E56" w:rsidP="00112D9E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3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B62E56">
        <w:rPr>
          <w:rFonts w:ascii="Arial" w:eastAsia="Times New Roman" w:hAnsi="Arial"/>
          <w:sz w:val="20"/>
          <w:szCs w:val="20"/>
        </w:rPr>
        <w:t xml:space="preserve">On clicking this ink, the page should navigate to the add </w:t>
      </w:r>
      <w:r w:rsidR="003E1E3C">
        <w:rPr>
          <w:rFonts w:ascii="Arial" w:eastAsia="Times New Roman" w:hAnsi="Arial"/>
          <w:sz w:val="20"/>
          <w:szCs w:val="20"/>
        </w:rPr>
        <w:t>product</w:t>
      </w:r>
      <w:r w:rsidRPr="00B62E56">
        <w:rPr>
          <w:rFonts w:ascii="Arial" w:eastAsia="Times New Roman" w:hAnsi="Arial"/>
          <w:sz w:val="20"/>
          <w:szCs w:val="20"/>
        </w:rPr>
        <w:t>page.</w:t>
      </w:r>
    </w:p>
    <w:p w:rsidR="00B62E56" w:rsidRPr="00B62E56" w:rsidRDefault="00B62E56" w:rsidP="00B62E56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:rsidR="008A410E" w:rsidRDefault="00B62E56" w:rsidP="00112D9E">
      <w:pPr>
        <w:pStyle w:val="Bodytext"/>
        <w:numPr>
          <w:ilvl w:val="0"/>
          <w:numId w:val="19"/>
        </w:numPr>
      </w:pPr>
      <w:r w:rsidRPr="00B62E56">
        <w:t xml:space="preserve">The user must be able to enter the </w:t>
      </w:r>
      <w:r w:rsidR="003E1E3C">
        <w:t>product</w:t>
      </w:r>
      <w:r w:rsidRPr="00B62E56">
        <w:t xml:space="preserve"> details in the displayedform.</w:t>
      </w:r>
    </w:p>
    <w:p w:rsidR="00F15BE9" w:rsidRDefault="008A410E" w:rsidP="00563C3B">
      <w:pPr>
        <w:pStyle w:val="Heading2"/>
      </w:pPr>
      <w:bookmarkStart w:id="32" w:name="_Toc38027170"/>
      <w:r w:rsidRPr="00563C3B">
        <w:lastRenderedPageBreak/>
        <w:t>Create</w:t>
      </w:r>
      <w:r w:rsidR="003E1E3C">
        <w:t>Product</w:t>
      </w:r>
      <w:bookmarkEnd w:id="32"/>
    </w:p>
    <w:p w:rsidR="00FC74A5" w:rsidRPr="00FC74A5" w:rsidRDefault="00004B0E" w:rsidP="00FC74A5">
      <w:pPr>
        <w:pStyle w:val="Bodytext"/>
      </w:pPr>
      <w:r>
        <w:rPr>
          <w:noProof/>
        </w:rPr>
        <w:drawing>
          <wp:inline distT="0" distB="0" distL="0" distR="0">
            <wp:extent cx="5373888" cy="6715125"/>
            <wp:effectExtent l="19050" t="19050" r="17262" b="285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88" cy="6715125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88" w:rsidRDefault="00482888" w:rsidP="000934D5">
      <w:pPr>
        <w:pStyle w:val="Caption"/>
        <w:ind w:left="360"/>
        <w:rPr>
          <w:rStyle w:val="Hyperlink2"/>
        </w:rPr>
      </w:pPr>
      <w:bookmarkStart w:id="33" w:name="_Toc37681832"/>
    </w:p>
    <w:p w:rsidR="00482888" w:rsidRDefault="00482888" w:rsidP="000934D5">
      <w:pPr>
        <w:pStyle w:val="Caption"/>
        <w:ind w:left="360"/>
        <w:rPr>
          <w:rStyle w:val="Hyperlink2"/>
        </w:rPr>
      </w:pPr>
    </w:p>
    <w:p w:rsidR="00482888" w:rsidRDefault="00482888" w:rsidP="000934D5">
      <w:pPr>
        <w:pStyle w:val="Caption"/>
        <w:ind w:left="360"/>
        <w:rPr>
          <w:rStyle w:val="Hyperlink2"/>
        </w:rPr>
      </w:pPr>
    </w:p>
    <w:p w:rsidR="00482888" w:rsidRDefault="00482888" w:rsidP="000934D5">
      <w:pPr>
        <w:pStyle w:val="Caption"/>
        <w:ind w:left="360"/>
        <w:rPr>
          <w:rStyle w:val="Hyperlink2"/>
        </w:rPr>
      </w:pPr>
    </w:p>
    <w:p w:rsidR="00482888" w:rsidRDefault="00482888" w:rsidP="000934D5">
      <w:pPr>
        <w:pStyle w:val="Caption"/>
        <w:ind w:left="360"/>
        <w:rPr>
          <w:rStyle w:val="Hyperlink2"/>
        </w:rPr>
      </w:pPr>
    </w:p>
    <w:p w:rsidR="00482888" w:rsidRDefault="00482888" w:rsidP="000934D5">
      <w:pPr>
        <w:pStyle w:val="Caption"/>
        <w:ind w:left="360"/>
        <w:rPr>
          <w:rStyle w:val="Hyperlink2"/>
        </w:rPr>
      </w:pPr>
    </w:p>
    <w:p w:rsidR="000934D5" w:rsidRDefault="000934D5" w:rsidP="000934D5">
      <w:pPr>
        <w:pStyle w:val="Caption"/>
        <w:ind w:left="360"/>
      </w:pPr>
      <w:r>
        <w:rPr>
          <w:rStyle w:val="Hyperlink2"/>
        </w:rPr>
        <w:t xml:space="preserve">UI Controls for </w:t>
      </w:r>
      <w:r w:rsidR="003E1E3C">
        <w:rPr>
          <w:rStyle w:val="Hyperlink2"/>
        </w:rPr>
        <w:t>Product</w:t>
      </w:r>
      <w:r>
        <w:rPr>
          <w:rStyle w:val="Hyperlink2"/>
        </w:rPr>
        <w:t xml:space="preserve"> Addition</w:t>
      </w:r>
      <w:bookmarkEnd w:id="33"/>
    </w:p>
    <w:p w:rsidR="000934D5" w:rsidRDefault="000934D5" w:rsidP="000934D5">
      <w:pPr>
        <w:pStyle w:val="BodyText0"/>
        <w:spacing w:before="4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tbl>
      <w:tblPr>
        <w:tblW w:w="9640" w:type="dxa"/>
        <w:tblInd w:w="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415"/>
        <w:gridCol w:w="1965"/>
        <w:gridCol w:w="1687"/>
        <w:gridCol w:w="1402"/>
        <w:gridCol w:w="2171"/>
      </w:tblGrid>
      <w:tr w:rsidR="000934D5" w:rsidTr="000934D5">
        <w:trPr>
          <w:trHeight w:val="118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:rsidR="000934D5" w:rsidRDefault="000934D5" w:rsidP="001F6A1C">
            <w:pPr>
              <w:pStyle w:val="TableParagraph"/>
              <w:spacing w:before="0"/>
              <w:ind w:right="277"/>
            </w:pPr>
            <w:r>
              <w:rPr>
                <w:rStyle w:val="Hyperlink0"/>
                <w:rFonts w:ascii="Helvetica" w:hAnsi="Helvetica"/>
                <w:b/>
                <w:bCs/>
              </w:rPr>
              <w:t>Data Element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8"/>
                <w:szCs w:val="28"/>
              </w:rPr>
            </w:pPr>
          </w:p>
          <w:p w:rsidR="000934D5" w:rsidRDefault="000934D5" w:rsidP="001F6A1C">
            <w:pPr>
              <w:pStyle w:val="TableParagraph"/>
              <w:spacing w:before="0"/>
            </w:pPr>
            <w:r>
              <w:rPr>
                <w:rStyle w:val="Hyperlink0"/>
                <w:rFonts w:ascii="Helvetica" w:hAnsi="Helvetica"/>
                <w:b/>
                <w:bCs/>
              </w:rPr>
              <w:t>Control type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:rsidR="000934D5" w:rsidRDefault="000934D5" w:rsidP="001F6A1C">
            <w:pPr>
              <w:pStyle w:val="TableParagraph"/>
              <w:spacing w:before="0"/>
              <w:ind w:right="348"/>
            </w:pPr>
            <w:r>
              <w:rPr>
                <w:rStyle w:val="Hyperlink0"/>
                <w:rFonts w:ascii="Helvetica" w:hAnsi="Helvetica"/>
                <w:b/>
                <w:bCs/>
              </w:rPr>
              <w:t>Default Values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:rsidR="000934D5" w:rsidRDefault="000934D5" w:rsidP="001F6A1C">
            <w:pPr>
              <w:pStyle w:val="TableParagraph"/>
              <w:spacing w:before="0"/>
              <w:ind w:right="365"/>
            </w:pPr>
            <w:r>
              <w:rPr>
                <w:rStyle w:val="Hyperlink0"/>
                <w:rFonts w:ascii="Helvetica" w:hAnsi="Helvetica"/>
                <w:b/>
                <w:bCs/>
              </w:rPr>
              <w:t>Editable Field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:rsidR="000934D5" w:rsidRDefault="000934D5" w:rsidP="001F6A1C">
            <w:pPr>
              <w:pStyle w:val="TableParagraph"/>
              <w:spacing w:before="0"/>
              <w:ind w:left="108" w:right="103"/>
            </w:pPr>
            <w:r>
              <w:rPr>
                <w:rStyle w:val="Hyperlink0"/>
                <w:rFonts w:ascii="Helvetica" w:hAnsi="Helvetica"/>
                <w:b/>
                <w:bCs/>
              </w:rPr>
              <w:t>Mandatory/Not Mandatory</w:t>
            </w:r>
          </w:p>
        </w:tc>
      </w:tr>
      <w:tr w:rsidR="000934D5" w:rsidTr="00075232">
        <w:trPr>
          <w:trHeight w:val="63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Pr="00A001A1" w:rsidRDefault="000934D5" w:rsidP="00A001A1">
            <w:pPr>
              <w:pStyle w:val="TableParagraph"/>
              <w:spacing w:before="0" w:line="251" w:lineRule="exact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Textbox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0934D5" w:rsidRPr="00A001A1" w:rsidRDefault="000934D5" w:rsidP="001F6A1C">
            <w:pPr>
              <w:pStyle w:val="TableParagraph"/>
              <w:spacing w:before="131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  <w:tr w:rsidR="000934D5" w:rsidTr="00075232">
        <w:trPr>
          <w:trHeight w:val="63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Pr="00A001A1" w:rsidRDefault="00FC74A5" w:rsidP="00A001A1">
            <w:pPr>
              <w:pStyle w:val="TableParagraph"/>
              <w:spacing w:before="0" w:line="251" w:lineRule="exact"/>
              <w:jc w:val="bot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Price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Pr="00A001A1" w:rsidRDefault="00FC74A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Textbox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Pr="00A001A1" w:rsidRDefault="00FC74A5" w:rsidP="00A001A1">
            <w:pPr>
              <w:pStyle w:val="TableParagraph"/>
              <w:spacing w:before="131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Pr="00A001A1" w:rsidRDefault="000934D5" w:rsidP="00A001A1">
            <w:pPr>
              <w:pStyle w:val="TableParagraph"/>
              <w:spacing w:before="131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0934D5" w:rsidRPr="00A001A1" w:rsidRDefault="000934D5" w:rsidP="001F6A1C">
            <w:pPr>
              <w:pStyle w:val="TableParagraph"/>
              <w:spacing w:before="131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  <w:tr w:rsidR="000934D5" w:rsidTr="000934D5">
        <w:trPr>
          <w:trHeight w:val="50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FC74A5" w:rsidP="001F6A1C">
            <w:pPr>
              <w:spacing w:line="265" w:lineRule="exact"/>
              <w:ind w:left="107"/>
            </w:pPr>
            <w:r>
              <w:t>MfgDate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7"/>
            </w:pPr>
            <w:r w:rsidRPr="00A001A1">
              <w:t>Calender, Textbox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7"/>
            </w:pPr>
            <w:r w:rsidRPr="00A001A1">
              <w:t>No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7"/>
            </w:pPr>
            <w:r w:rsidRPr="00A001A1"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8"/>
            </w:pPr>
            <w:r w:rsidRPr="00A001A1">
              <w:t>Mandatory</w:t>
            </w:r>
          </w:p>
        </w:tc>
      </w:tr>
      <w:tr w:rsidR="000934D5" w:rsidTr="00075232">
        <w:trPr>
          <w:trHeight w:val="75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FC74A5" w:rsidP="001F6A1C">
            <w:pPr>
              <w:spacing w:line="265" w:lineRule="exact"/>
              <w:ind w:left="107"/>
            </w:pPr>
            <w:r>
              <w:t>Best Before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FC74A5" w:rsidP="001F6A1C">
            <w:pPr>
              <w:spacing w:before="131"/>
              <w:ind w:left="107"/>
            </w:pPr>
            <w:r w:rsidRPr="00A001A1">
              <w:t>Textbox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FC74A5" w:rsidP="001F6A1C">
            <w:pPr>
              <w:spacing w:before="131"/>
              <w:ind w:left="107"/>
            </w:pPr>
            <w:r>
              <w:t>No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7"/>
            </w:pPr>
            <w:r w:rsidRPr="00A001A1"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0934D5" w:rsidRDefault="000934D5" w:rsidP="001F6A1C">
            <w:pPr>
              <w:spacing w:before="131"/>
              <w:ind w:left="108"/>
            </w:pPr>
            <w:r w:rsidRPr="00A001A1">
              <w:t>Mandatory</w:t>
            </w:r>
          </w:p>
        </w:tc>
      </w:tr>
      <w:tr w:rsidR="00FC74A5" w:rsidTr="00075232">
        <w:trPr>
          <w:trHeight w:val="90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C74A5" w:rsidRDefault="00CD5C6E" w:rsidP="001F6A1C">
            <w:pPr>
              <w:spacing w:line="265" w:lineRule="exact"/>
              <w:ind w:left="107"/>
            </w:pPr>
            <w:r>
              <w:t>Product Category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C74A5" w:rsidRPr="00A001A1" w:rsidRDefault="00CD5C6E" w:rsidP="001F6A1C">
            <w:pPr>
              <w:spacing w:before="131"/>
              <w:ind w:left="107"/>
            </w:pPr>
            <w:r>
              <w:t>Dropdown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C74A5" w:rsidRDefault="00CD5C6E" w:rsidP="001F6A1C">
            <w:pPr>
              <w:spacing w:before="131"/>
              <w:ind w:left="107"/>
            </w:pPr>
            <w:r>
              <w:t xml:space="preserve"> None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FC74A5" w:rsidRPr="00A001A1" w:rsidRDefault="00CD5C6E" w:rsidP="001F6A1C">
            <w:pPr>
              <w:spacing w:before="131"/>
              <w:ind w:left="107"/>
            </w:pPr>
            <w:r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FC74A5" w:rsidRPr="00A001A1" w:rsidRDefault="00CD5C6E" w:rsidP="001F6A1C">
            <w:pPr>
              <w:spacing w:before="131"/>
              <w:ind w:left="108"/>
            </w:pPr>
            <w:r>
              <w:t>Mandatory</w:t>
            </w:r>
          </w:p>
        </w:tc>
      </w:tr>
      <w:tr w:rsidR="00CD5C6E" w:rsidTr="00075232">
        <w:trPr>
          <w:trHeight w:val="89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CD5C6E" w:rsidRDefault="00CD5C6E" w:rsidP="001F6A1C">
            <w:pPr>
              <w:spacing w:line="265" w:lineRule="exact"/>
              <w:ind w:left="107"/>
            </w:pPr>
            <w:r>
              <w:t>Description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CD5C6E" w:rsidRDefault="00CD5C6E" w:rsidP="001F6A1C">
            <w:pPr>
              <w:spacing w:before="131"/>
              <w:ind w:left="107"/>
            </w:pPr>
            <w:r w:rsidRPr="00A001A1">
              <w:t>Textbox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CD5C6E" w:rsidRDefault="00CD5C6E" w:rsidP="001F6A1C">
            <w:pPr>
              <w:spacing w:before="131"/>
              <w:ind w:left="107"/>
            </w:pPr>
            <w:r>
              <w:t>No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CD5C6E" w:rsidRDefault="00CD5C6E" w:rsidP="001F6A1C">
            <w:pPr>
              <w:spacing w:before="131"/>
              <w:ind w:left="107"/>
            </w:pPr>
            <w:r>
              <w:t>Yes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CD5C6E" w:rsidRDefault="00CD5C6E" w:rsidP="001F6A1C">
            <w:pPr>
              <w:spacing w:before="131"/>
              <w:ind w:left="108"/>
            </w:pPr>
            <w:r>
              <w:t>Not Mandatory</w:t>
            </w:r>
          </w:p>
        </w:tc>
      </w:tr>
    </w:tbl>
    <w:p w:rsidR="000934D5" w:rsidRDefault="000934D5" w:rsidP="000934D5">
      <w:pPr>
        <w:pStyle w:val="BodyText0"/>
        <w:spacing w:before="4"/>
        <w:ind w:left="888" w:hanging="888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p w:rsidR="00E611BA" w:rsidRPr="000934D5" w:rsidRDefault="000934D5" w:rsidP="000934D5">
      <w:pPr>
        <w:pStyle w:val="Bodytext"/>
        <w:ind w:left="0"/>
      </w:pPr>
      <w:r w:rsidRPr="000934D5">
        <w:rPr>
          <w:rStyle w:val="Hyperlink2"/>
        </w:rPr>
        <w:t>Validate the form to ensure there are no empty fields.</w:t>
      </w:r>
    </w:p>
    <w:p w:rsidR="008A410E" w:rsidRDefault="00482888" w:rsidP="00E611BA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>
            <wp:extent cx="4752975" cy="5984643"/>
            <wp:effectExtent l="38100" t="19050" r="28575" b="16107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984643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72" w:rsidRDefault="000934D5" w:rsidP="006A42E1">
      <w:pPr>
        <w:pStyle w:val="Bodytext"/>
        <w:numPr>
          <w:ilvl w:val="0"/>
          <w:numId w:val="44"/>
        </w:numPr>
      </w:pPr>
      <w:r w:rsidRPr="000934D5">
        <w:t xml:space="preserve">On Submit, the </w:t>
      </w:r>
      <w:r w:rsidR="003E1E3C">
        <w:t>product</w:t>
      </w:r>
      <w:r w:rsidRPr="000934D5">
        <w:t xml:space="preserve"> details must be stored to database. Display a message, “</w:t>
      </w:r>
      <w:r w:rsidR="003E1E3C">
        <w:t>Product</w:t>
      </w:r>
      <w:r w:rsidRPr="000934D5">
        <w:t xml:space="preserve"> added successfully!” and display </w:t>
      </w:r>
      <w:r w:rsidR="003E1E3C">
        <w:t>product</w:t>
      </w:r>
      <w:r w:rsidRPr="000934D5">
        <w:t xml:space="preserve"> details in “Details” view as shown below.</w:t>
      </w:r>
    </w:p>
    <w:p w:rsidR="006F7D91" w:rsidRDefault="00CD5C6E" w:rsidP="006A42E1">
      <w:pPr>
        <w:pStyle w:val="Bodytext"/>
        <w:numPr>
          <w:ilvl w:val="0"/>
          <w:numId w:val="44"/>
        </w:numPr>
      </w:pPr>
      <w:r>
        <w:rPr>
          <w:noProof/>
        </w:rPr>
        <w:lastRenderedPageBreak/>
        <w:drawing>
          <wp:inline distT="0" distB="0" distL="0" distR="0">
            <wp:extent cx="5019675" cy="45529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0E" w:rsidRDefault="006745DE" w:rsidP="00992D10">
      <w:pPr>
        <w:pStyle w:val="Heading2"/>
      </w:pPr>
      <w:bookmarkStart w:id="34" w:name="_Toc38027171"/>
      <w:r>
        <w:rPr>
          <w:noProof/>
        </w:rPr>
        <w:pict>
          <v:shape id="Text Box 24" o:spid="_x0000_s1043" type="#_x0000_t202" style="position:absolute;left:0;text-align:left;margin-left:125.95pt;margin-top:40.95pt;width:360.8pt;height:1in;z-index:251669504;visibility:visible;mso-wrap-distance-left:0;mso-wrap-distance-right:0;mso-position-horizontal-relative:pag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" filled="f" strokeweight="1pt">
            <v:textbox>
              <w:txbxContent>
                <w:p w:rsidR="001F6A1C" w:rsidRPr="00563C3B" w:rsidRDefault="001F6A1C" w:rsidP="006A42E1">
                  <w:pPr>
                    <w:pStyle w:val="BodyText0"/>
                    <w:numPr>
                      <w:ilvl w:val="0"/>
                      <w:numId w:val="2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276" w:after="0" w:line="240" w:lineRule="auto"/>
                    <w:ind w:right="0"/>
                    <w:jc w:val="left"/>
                    <w:rPr>
                      <w:rFonts w:eastAsia="Times New Roman"/>
                      <w:b w:val="0"/>
                      <w:bCs w:val="0"/>
                      <w:color w:val="auto"/>
                      <w:sz w:val="20"/>
                    </w:rPr>
                  </w:pPr>
                  <w:r w:rsidRPr="00563C3B">
                    <w:rPr>
                      <w:rFonts w:eastAsia="Times New Roman"/>
                      <w:b w:val="0"/>
                      <w:bCs w:val="0"/>
                      <w:color w:val="auto"/>
                      <w:sz w:val="20"/>
                    </w:rPr>
                    <w:t>Steps for displaying Add Restaurant Form – Points 1 to3</w:t>
                  </w:r>
                </w:p>
                <w:p w:rsidR="001F6A1C" w:rsidRPr="00563C3B" w:rsidRDefault="001F6A1C" w:rsidP="006A42E1">
                  <w:pPr>
                    <w:pStyle w:val="BodyText0"/>
                    <w:numPr>
                      <w:ilvl w:val="0"/>
                      <w:numId w:val="2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21" w:after="0" w:line="240" w:lineRule="auto"/>
                    <w:ind w:right="0"/>
                    <w:jc w:val="left"/>
                    <w:rPr>
                      <w:rFonts w:eastAsia="Times New Roman"/>
                      <w:b w:val="0"/>
                      <w:bCs w:val="0"/>
                      <w:color w:val="auto"/>
                      <w:sz w:val="20"/>
                    </w:rPr>
                  </w:pPr>
                  <w:r w:rsidRPr="00563C3B">
                    <w:rPr>
                      <w:rFonts w:eastAsia="Times New Roman"/>
                      <w:b w:val="0"/>
                      <w:bCs w:val="0"/>
                      <w:color w:val="auto"/>
                      <w:sz w:val="20"/>
                    </w:rPr>
                    <w:t>Steps for storing the details to database - Points 4 to</w:t>
                  </w:r>
                  <w:r w:rsidR="00FA2ED4">
                    <w:rPr>
                      <w:rFonts w:eastAsia="Times New Roman"/>
                      <w:b w:val="0"/>
                      <w:bCs w:val="0"/>
                      <w:color w:val="auto"/>
                      <w:sz w:val="20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 w:rsidR="008A410E" w:rsidRPr="00992D10">
        <w:t>Technical</w:t>
      </w:r>
      <w:r w:rsidR="008A410E">
        <w:t xml:space="preserve"> guidelines</w:t>
      </w:r>
      <w:bookmarkEnd w:id="34"/>
    </w:p>
    <w:p w:rsidR="00563C3B" w:rsidRDefault="00563C3B" w:rsidP="00563C3B">
      <w:pPr>
        <w:pStyle w:val="Bodytext"/>
      </w:pPr>
    </w:p>
    <w:p w:rsidR="00563C3B" w:rsidRPr="00992D10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992D10">
        <w:rPr>
          <w:rStyle w:val="Hyperlink2"/>
          <w:rFonts w:cs="Arial"/>
        </w:rPr>
        <w:t xml:space="preserve">Create an </w:t>
      </w:r>
      <w:r w:rsidRPr="00992D10">
        <w:rPr>
          <w:rStyle w:val="None"/>
          <w:rFonts w:cs="Arial"/>
          <w:b/>
          <w:bCs/>
        </w:rPr>
        <w:t>‘Add</w:t>
      </w:r>
      <w:r w:rsidR="003E1E3C">
        <w:rPr>
          <w:rStyle w:val="None"/>
          <w:rFonts w:cs="Arial"/>
          <w:b/>
          <w:bCs/>
        </w:rPr>
        <w:t>Product</w:t>
      </w:r>
      <w:r w:rsidRPr="00992D10">
        <w:rPr>
          <w:rStyle w:val="None"/>
          <w:rFonts w:cs="Arial"/>
          <w:b/>
          <w:bCs/>
        </w:rPr>
        <w:t xml:space="preserve">’ </w:t>
      </w:r>
      <w:r w:rsidRPr="00992D10">
        <w:rPr>
          <w:rStyle w:val="Hyperlink2"/>
          <w:rFonts w:cs="Arial"/>
        </w:rPr>
        <w:t>action with no arguments. This ‘Add</w:t>
      </w:r>
      <w:r w:rsidR="003E1E3C">
        <w:rPr>
          <w:rStyle w:val="Hyperlink2"/>
          <w:rFonts w:cs="Arial"/>
        </w:rPr>
        <w:t>Product</w:t>
      </w:r>
      <w:r w:rsidRPr="00992D10">
        <w:rPr>
          <w:rStyle w:val="Hyperlink2"/>
          <w:rFonts w:cs="Arial"/>
        </w:rPr>
        <w:t>’ action return type must be‘ActionResult’</w:t>
      </w:r>
    </w:p>
    <w:p w:rsidR="00563C3B" w:rsidRPr="00992D10" w:rsidRDefault="00563C3B" w:rsidP="00992D10">
      <w:pPr>
        <w:ind w:firstLine="720"/>
        <w:rPr>
          <w:rStyle w:val="None"/>
          <w:rFonts w:eastAsia="Helvetica" w:cs="Arial"/>
          <w:iCs/>
        </w:rPr>
      </w:pPr>
      <w:r w:rsidRPr="00992D10">
        <w:rPr>
          <w:rStyle w:val="None"/>
          <w:rFonts w:cs="Arial"/>
          <w:iCs/>
        </w:rPr>
        <w:t xml:space="preserve">Controller Specification for </w:t>
      </w:r>
      <w:r w:rsidRPr="00992D10">
        <w:rPr>
          <w:rStyle w:val="None"/>
          <w:rFonts w:cs="Arial"/>
          <w:b/>
          <w:bCs/>
          <w:iCs/>
        </w:rPr>
        <w:t>Add</w:t>
      </w:r>
      <w:r w:rsidR="003E1E3C">
        <w:rPr>
          <w:rStyle w:val="None"/>
          <w:rFonts w:cs="Arial"/>
          <w:b/>
          <w:bCs/>
          <w:iCs/>
        </w:rPr>
        <w:t>Product</w:t>
      </w:r>
      <w:r w:rsidRPr="00992D10">
        <w:rPr>
          <w:rStyle w:val="None"/>
          <w:rFonts w:cs="Arial"/>
          <w:b/>
          <w:bCs/>
          <w:iCs/>
        </w:rPr>
        <w:t xml:space="preserve"> Action </w:t>
      </w:r>
      <w:r w:rsidRPr="00992D10">
        <w:rPr>
          <w:rStyle w:val="None"/>
          <w:rFonts w:cs="Arial"/>
          <w:iCs/>
        </w:rPr>
        <w:t>with no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28"/>
        <w:gridCol w:w="2513"/>
        <w:gridCol w:w="2249"/>
        <w:gridCol w:w="1351"/>
      </w:tblGrid>
      <w:tr w:rsidR="00563C3B" w:rsidRPr="00563C3B" w:rsidTr="001F6A1C">
        <w:trPr>
          <w:trHeight w:val="76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:rsidR="00563C3B" w:rsidRPr="00563C3B" w:rsidRDefault="00563C3B" w:rsidP="001F6A1C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:rsidTr="001F6A1C">
        <w:trPr>
          <w:trHeight w:val="871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3E1E3C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yperlink1"/>
                <w:rFonts w:ascii="Arial" w:hAnsi="Arial" w:cs="Arial"/>
                <w:sz w:val="20"/>
                <w:szCs w:val="20"/>
              </w:rPr>
              <w:t>Product</w:t>
            </w:r>
            <w:r w:rsidR="00563C3B" w:rsidRPr="00563C3B">
              <w:rPr>
                <w:rStyle w:val="Hyperlink1"/>
                <w:rFonts w:ascii="Arial" w:hAnsi="Arial" w:cs="Arial"/>
                <w:sz w:val="20"/>
                <w:szCs w:val="20"/>
              </w:rPr>
              <w:t>Controller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Add</w:t>
            </w:r>
            <w:r w:rsidR="003E1E3C">
              <w:rPr>
                <w:rStyle w:val="Hyperlink1"/>
                <w:rFonts w:ascii="Arial" w:hAnsi="Arial" w:cs="Arial"/>
                <w:sz w:val="20"/>
                <w:szCs w:val="20"/>
              </w:rPr>
              <w:t>Product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ActionResult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GET</w:t>
            </w:r>
          </w:p>
        </w:tc>
      </w:tr>
    </w:tbl>
    <w:p w:rsidR="00563C3B" w:rsidRPr="00563C3B" w:rsidRDefault="00563C3B" w:rsidP="006A42E1">
      <w:pPr>
        <w:pStyle w:val="ListParagraph"/>
        <w:numPr>
          <w:ilvl w:val="0"/>
          <w:numId w:val="37"/>
        </w:numPr>
      </w:pPr>
      <w:r w:rsidRPr="00992D10">
        <w:rPr>
          <w:rStyle w:val="None"/>
          <w:iCs/>
        </w:rPr>
        <w:lastRenderedPageBreak/>
        <w:t>The ‘Create New’ link is mapped to this action.This action must return ‘Add</w:t>
      </w:r>
      <w:r w:rsidR="003E1E3C">
        <w:rPr>
          <w:rStyle w:val="None"/>
          <w:iCs/>
        </w:rPr>
        <w:t>Product</w:t>
      </w:r>
      <w:r w:rsidRPr="00992D10">
        <w:rPr>
          <w:rStyle w:val="None"/>
          <w:iCs/>
        </w:rPr>
        <w:t xml:space="preserve">’ View containing the form to enter the </w:t>
      </w:r>
      <w:r w:rsidR="003E1E3C">
        <w:rPr>
          <w:rStyle w:val="None"/>
          <w:iCs/>
        </w:rPr>
        <w:t>Product</w:t>
      </w:r>
      <w:r w:rsidRPr="00992D10">
        <w:rPr>
          <w:rStyle w:val="None"/>
          <w:iCs/>
        </w:rPr>
        <w:t>details</w:t>
      </w:r>
      <w:r w:rsidRPr="00992D10">
        <w:rPr>
          <w:rStyle w:val="Hyperlink2"/>
          <w:rFonts w:ascii="Arial" w:hAnsi="Arial" w:cs="Arial"/>
          <w:sz w:val="20"/>
          <w:szCs w:val="20"/>
        </w:rPr>
        <w:t>.</w:t>
      </w:r>
    </w:p>
    <w:p w:rsidR="00563C3B" w:rsidRDefault="00563C3B" w:rsidP="00563C3B">
      <w:pPr>
        <w:rPr>
          <w:rStyle w:val="Hyperlink2"/>
        </w:rPr>
      </w:pPr>
      <w:bookmarkStart w:id="35" w:name="_Toc37681834"/>
      <w:r>
        <w:rPr>
          <w:rStyle w:val="Hyperlink2"/>
          <w:lang w:val="de-DE"/>
        </w:rPr>
        <w:t>Note:</w:t>
      </w:r>
      <w:bookmarkEnd w:id="35"/>
    </w:p>
    <w:p w:rsidR="00563C3B" w:rsidRPr="00563C3B" w:rsidRDefault="00563C3B" w:rsidP="006A42E1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>Use ‘</w:t>
      </w:r>
      <w:r w:rsidRPr="00563C3B">
        <w:rPr>
          <w:rStyle w:val="None"/>
          <w:rFonts w:ascii="Arial" w:hAnsi="Arial" w:cs="Arial"/>
          <w:b/>
          <w:bCs/>
          <w:sz w:val="20"/>
          <w:szCs w:val="20"/>
        </w:rPr>
        <w:t xml:space="preserve">HTMLHelper’ </w:t>
      </w:r>
      <w:r w:rsidRPr="00563C3B">
        <w:rPr>
          <w:rStyle w:val="Hyperlink2"/>
          <w:rFonts w:ascii="Arial" w:hAnsi="Arial" w:cs="Arial"/>
          <w:sz w:val="20"/>
          <w:szCs w:val="20"/>
        </w:rPr>
        <w:t>to create aform.</w:t>
      </w:r>
    </w:p>
    <w:p w:rsidR="00563C3B" w:rsidRPr="00563C3B" w:rsidRDefault="00563C3B" w:rsidP="006A42E1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/>
        <w:ind w:right="445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>Using HTMLHelper will automatically create ‘id’ for all the formelement like the input box, drop-down. These ‘id’ is required for auto-evaluation.</w:t>
      </w:r>
    </w:p>
    <w:p w:rsidR="00563C3B" w:rsidRPr="00992D10" w:rsidRDefault="00563C3B" w:rsidP="00992D10">
      <w:pPr>
        <w:pStyle w:val="BodyText0"/>
        <w:spacing w:line="316" w:lineRule="exact"/>
        <w:ind w:left="437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Like,</w:t>
      </w:r>
    </w:p>
    <w:p w:rsidR="00563C3B" w:rsidRPr="00992D10" w:rsidRDefault="00563C3B" w:rsidP="00992D10">
      <w:pPr>
        <w:pStyle w:val="BodyText0"/>
        <w:spacing w:before="25" w:line="259" w:lineRule="auto"/>
        <w:ind w:left="720" w:right="4032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id="Name" id="Type of food"  id="Submit"</w:t>
      </w:r>
    </w:p>
    <w:p w:rsidR="00563C3B" w:rsidRPr="00992D10" w:rsidRDefault="00563C3B" w:rsidP="00992D10">
      <w:pPr>
        <w:pStyle w:val="BodyText0"/>
        <w:spacing w:before="184"/>
        <w:ind w:firstLine="720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 of ‘submit’ button must be ‘Submit’</w:t>
      </w:r>
    </w:p>
    <w:p w:rsidR="00563C3B" w:rsidRPr="00E81984" w:rsidRDefault="00563C3B" w:rsidP="006A42E1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5" w:after="0" w:line="240" w:lineRule="auto"/>
        <w:ind w:right="116"/>
        <w:rPr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Create an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‘Add</w:t>
      </w:r>
      <w:r w:rsidR="003E1E3C">
        <w:rPr>
          <w:rStyle w:val="None"/>
          <w:rFonts w:ascii="Arial" w:hAnsi="Arial" w:cs="Arial"/>
          <w:b/>
          <w:bCs/>
          <w:sz w:val="20"/>
          <w:szCs w:val="20"/>
        </w:rPr>
        <w:t>Product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 ’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action (HttpPost) with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“</w:t>
      </w:r>
      <w:r w:rsidR="003E1E3C">
        <w:rPr>
          <w:rStyle w:val="None"/>
          <w:rFonts w:ascii="Arial" w:hAnsi="Arial" w:cs="Arial"/>
          <w:b/>
          <w:bCs/>
          <w:sz w:val="20"/>
          <w:szCs w:val="20"/>
        </w:rPr>
        <w:t>Product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” </w:t>
      </w:r>
      <w:r w:rsidRPr="00E81984">
        <w:rPr>
          <w:rStyle w:val="Hyperlink2"/>
          <w:rFonts w:ascii="Arial" w:hAnsi="Arial" w:cs="Arial"/>
          <w:sz w:val="20"/>
          <w:szCs w:val="20"/>
        </w:rPr>
        <w:t>model as arguments in the ‘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>Controller’. This ‘Add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>’ action return type must be ‘ActionResult’.</w:t>
      </w:r>
    </w:p>
    <w:p w:rsidR="00563C3B" w:rsidRDefault="00563C3B" w:rsidP="00563C3B">
      <w:pPr>
        <w:pStyle w:val="BodyText0"/>
        <w:spacing w:before="8"/>
        <w:rPr>
          <w:rStyle w:val="Hyperlink2"/>
          <w:sz w:val="23"/>
          <w:szCs w:val="23"/>
        </w:rPr>
      </w:pPr>
    </w:p>
    <w:p w:rsidR="00563C3B" w:rsidRPr="00E81984" w:rsidRDefault="00563C3B" w:rsidP="00563C3B">
      <w:pPr>
        <w:pStyle w:val="Body"/>
        <w:spacing w:before="1"/>
        <w:ind w:left="880"/>
        <w:rPr>
          <w:rStyle w:val="None"/>
          <w:rFonts w:eastAsia="Helvetica" w:cs="Arial"/>
          <w:iCs/>
        </w:rPr>
      </w:pPr>
      <w:r w:rsidRPr="00E81984">
        <w:rPr>
          <w:rStyle w:val="None"/>
          <w:rFonts w:cs="Arial"/>
          <w:iCs/>
        </w:rPr>
        <w:t xml:space="preserve">Controller Specification for </w:t>
      </w:r>
      <w:r w:rsidRPr="00E81984">
        <w:rPr>
          <w:rStyle w:val="None"/>
          <w:rFonts w:cs="Arial"/>
          <w:b/>
          <w:bCs/>
          <w:iCs/>
        </w:rPr>
        <w:t>Add</w:t>
      </w:r>
      <w:r w:rsidR="003E1E3C">
        <w:rPr>
          <w:rStyle w:val="None"/>
          <w:rFonts w:cs="Arial"/>
          <w:b/>
          <w:bCs/>
          <w:iCs/>
        </w:rPr>
        <w:t>Product</w:t>
      </w:r>
      <w:r w:rsidRPr="00E81984">
        <w:rPr>
          <w:rStyle w:val="None"/>
          <w:rFonts w:cs="Arial"/>
          <w:b/>
          <w:bCs/>
          <w:iCs/>
        </w:rPr>
        <w:t xml:space="preserve"> Action </w:t>
      </w:r>
      <w:r w:rsidRPr="00E81984">
        <w:rPr>
          <w:rStyle w:val="None"/>
          <w:rFonts w:cs="Arial"/>
          <w:iCs/>
        </w:rPr>
        <w:t>with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28"/>
        <w:gridCol w:w="2513"/>
        <w:gridCol w:w="2249"/>
        <w:gridCol w:w="1351"/>
      </w:tblGrid>
      <w:tr w:rsidR="00563C3B" w:rsidRPr="00563C3B" w:rsidTr="001F6A1C">
        <w:trPr>
          <w:trHeight w:val="76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:rsidR="00563C3B" w:rsidRPr="00563C3B" w:rsidRDefault="00563C3B" w:rsidP="001F6A1C">
            <w:pPr>
              <w:pStyle w:val="TableParagraph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:rsidTr="001F6A1C">
        <w:trPr>
          <w:trHeight w:val="958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E81984" w:rsidRDefault="003E1E3C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="00563C3B"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Controller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5" w:type="dxa"/>
            </w:tcMar>
          </w:tcPr>
          <w:p w:rsidR="00563C3B" w:rsidRPr="00E81984" w:rsidRDefault="00563C3B" w:rsidP="001F6A1C">
            <w:pPr>
              <w:pStyle w:val="TableParagraph"/>
              <w:spacing w:line="259" w:lineRule="auto"/>
              <w:ind w:right="5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Add</w:t>
            </w:r>
            <w:r w:rsidR="003E1E3C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(</w:t>
            </w:r>
            <w:r w:rsidR="003E1E3C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3E1E3C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:rsidR="00563C3B" w:rsidRPr="00E81984" w:rsidRDefault="00563C3B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:rsidR="00563C3B" w:rsidRPr="00E81984" w:rsidRDefault="00563C3B" w:rsidP="001F6A1C">
            <w:pPr>
              <w:pStyle w:val="TableParagraph"/>
              <w:ind w:left="108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POST</w:t>
            </w:r>
          </w:p>
        </w:tc>
      </w:tr>
    </w:tbl>
    <w:p w:rsidR="00563C3B" w:rsidRPr="00563C3B" w:rsidRDefault="00563C3B" w:rsidP="00563C3B">
      <w:pPr>
        <w:pStyle w:val="Body"/>
        <w:spacing w:before="1"/>
        <w:ind w:left="525" w:hanging="525"/>
        <w:rPr>
          <w:rStyle w:val="None"/>
          <w:rFonts w:eastAsia="Helvetica" w:cs="Arial"/>
          <w:i/>
          <w:iCs/>
        </w:rPr>
      </w:pPr>
    </w:p>
    <w:p w:rsidR="00563C3B" w:rsidRPr="00E81984" w:rsidRDefault="00563C3B" w:rsidP="006A42E1">
      <w:pPr>
        <w:pStyle w:val="ListParagraph"/>
        <w:numPr>
          <w:ilvl w:val="0"/>
          <w:numId w:val="37"/>
        </w:numPr>
      </w:pPr>
      <w:r w:rsidRPr="00E81984">
        <w:rPr>
          <w:rStyle w:val="Hyperlink2"/>
          <w:rFonts w:ascii="Arial" w:hAnsi="Arial" w:cs="Arial"/>
          <w:sz w:val="20"/>
          <w:szCs w:val="20"/>
        </w:rPr>
        <w:t>This ‘Add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’ action is implemented as POST to get the values of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details posted from the form.</w:t>
      </w:r>
    </w:p>
    <w:p w:rsidR="00E81984" w:rsidRPr="00E81984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Use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Entity framework </w:t>
      </w:r>
      <w:r w:rsidRPr="00E81984">
        <w:rPr>
          <w:rStyle w:val="Hyperlink2"/>
          <w:rFonts w:ascii="Arial" w:hAnsi="Arial" w:cs="Arial"/>
          <w:sz w:val="20"/>
          <w:szCs w:val="20"/>
        </w:rPr>
        <w:t>to store the details to thedatabase.</w:t>
      </w:r>
    </w:p>
    <w:p w:rsidR="00563C3B" w:rsidRPr="00E81984" w:rsidRDefault="00563C3B" w:rsidP="006A42E1">
      <w:pPr>
        <w:pStyle w:val="ListParagraph"/>
        <w:numPr>
          <w:ilvl w:val="0"/>
          <w:numId w:val="37"/>
        </w:numPr>
        <w:rPr>
          <w:rStyle w:val="None"/>
          <w:rFonts w:eastAsia="Helvetica" w:cs="Arial"/>
          <w:b/>
          <w:bCs/>
          <w:sz w:val="20"/>
        </w:rPr>
      </w:pPr>
      <w:r w:rsidRPr="00E81984">
        <w:rPr>
          <w:rStyle w:val="None"/>
          <w:rFonts w:ascii="Arial" w:hAnsi="Arial" w:cs="Arial"/>
          <w:sz w:val="20"/>
          <w:szCs w:val="20"/>
        </w:rPr>
        <w:t>Use the ‘</w:t>
      </w:r>
      <w:r w:rsidR="003E1E3C">
        <w:rPr>
          <w:rStyle w:val="Hyperlink2"/>
          <w:rFonts w:ascii="Arial" w:hAnsi="Arial" w:cs="Arial"/>
          <w:b/>
          <w:bCs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b/>
          <w:bCs/>
          <w:sz w:val="20"/>
          <w:szCs w:val="20"/>
        </w:rPr>
        <w:t>ManagementDbContext</w:t>
      </w:r>
      <w:r w:rsidRPr="00E81984">
        <w:rPr>
          <w:rStyle w:val="None"/>
          <w:rFonts w:ascii="Arial" w:hAnsi="Arial" w:cs="Arial"/>
          <w:sz w:val="20"/>
          <w:szCs w:val="20"/>
        </w:rPr>
        <w:t>’ to connect to thedatabase</w:t>
      </w:r>
      <w:r w:rsidRPr="00E81984">
        <w:rPr>
          <w:rStyle w:val="Hyperlink2"/>
          <w:rFonts w:ascii="Arial" w:hAnsi="Arial" w:cs="Arial"/>
          <w:b/>
          <w:bCs/>
          <w:sz w:val="20"/>
          <w:szCs w:val="20"/>
        </w:rPr>
        <w:t>.</w:t>
      </w:r>
    </w:p>
    <w:p w:rsidR="00563C3B" w:rsidRPr="00E81984" w:rsidRDefault="00563C3B" w:rsidP="006A42E1">
      <w:pPr>
        <w:pStyle w:val="ListParagraph"/>
        <w:numPr>
          <w:ilvl w:val="0"/>
          <w:numId w:val="37"/>
        </w:numPr>
        <w:rPr>
          <w:rStyle w:val="Hyperlink2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>Inside the ‘Add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>’action,</w:t>
      </w:r>
    </w:p>
    <w:p w:rsidR="00E81984" w:rsidRPr="00E81984" w:rsidRDefault="00E81984" w:rsidP="006A42E1">
      <w:pPr>
        <w:pStyle w:val="ListParagraph"/>
        <w:numPr>
          <w:ilvl w:val="1"/>
          <w:numId w:val="37"/>
        </w:numPr>
        <w:rPr>
          <w:rStyle w:val="Hyperlink2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>Create an instance of</w:t>
      </w:r>
      <w:r w:rsidRPr="00E81984">
        <w:rPr>
          <w:rStyle w:val="None"/>
          <w:rFonts w:ascii="Arial" w:hAnsi="Arial" w:cs="Arial"/>
          <w:spacing w:val="-3"/>
          <w:sz w:val="20"/>
          <w:szCs w:val="20"/>
        </w:rPr>
        <w:t xml:space="preserve"> ‘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E81984">
        <w:rPr>
          <w:rStyle w:val="Hyperlink2"/>
          <w:rFonts w:ascii="Arial" w:hAnsi="Arial" w:cs="Arial"/>
          <w:sz w:val="20"/>
          <w:szCs w:val="20"/>
        </w:rPr>
        <w:t>ManagementDbContext’.</w:t>
      </w:r>
    </w:p>
    <w:p w:rsidR="00563C3B" w:rsidRPr="00200861" w:rsidRDefault="00E81984" w:rsidP="008268EB">
      <w:pPr>
        <w:pStyle w:val="ListParagraph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01"/>
        </w:tabs>
        <w:spacing w:before="158" w:after="0" w:line="240" w:lineRule="auto"/>
        <w:rPr>
          <w:rFonts w:cs="Arial"/>
        </w:rPr>
      </w:pPr>
      <w:r w:rsidRPr="00200861">
        <w:rPr>
          <w:rStyle w:val="Hyperlink2"/>
          <w:rFonts w:ascii="Arial" w:hAnsi="Arial" w:cs="Arial"/>
          <w:sz w:val="20"/>
          <w:szCs w:val="20"/>
        </w:rPr>
        <w:t xml:space="preserve">Add the data in </w:t>
      </w:r>
      <w:r w:rsidR="003E1E3C">
        <w:rPr>
          <w:rStyle w:val="Hyperlink2"/>
          <w:rFonts w:ascii="Arial" w:hAnsi="Arial" w:cs="Arial"/>
          <w:sz w:val="20"/>
          <w:szCs w:val="20"/>
        </w:rPr>
        <w:t>Product</w:t>
      </w:r>
      <w:r w:rsidRPr="00200861">
        <w:rPr>
          <w:rStyle w:val="Hyperlink2"/>
          <w:rFonts w:ascii="Arial" w:hAnsi="Arial" w:cs="Arial"/>
          <w:sz w:val="20"/>
          <w:szCs w:val="20"/>
        </w:rPr>
        <w:t xml:space="preserve"> object to itsentity.</w:t>
      </w:r>
    </w:p>
    <w:p w:rsidR="0050497F" w:rsidRPr="0050497F" w:rsidRDefault="0050497F" w:rsidP="00026209">
      <w:pPr>
        <w:pStyle w:val="Heading1"/>
      </w:pPr>
      <w:bookmarkStart w:id="36" w:name="_Toc38027172"/>
      <w:r>
        <w:t>Custom exception filter</w:t>
      </w:r>
      <w:bookmarkEnd w:id="36"/>
    </w:p>
    <w:p w:rsidR="0050497F" w:rsidRPr="0050497F" w:rsidRDefault="0050497F" w:rsidP="00107B58">
      <w:pPr>
        <w:pStyle w:val="ListParagraph"/>
        <w:numPr>
          <w:ilvl w:val="0"/>
          <w:numId w:val="50"/>
        </w:numPr>
        <w:rPr>
          <w:rStyle w:val="Hyperlink2"/>
          <w:shd w:val="clear" w:color="auto" w:fill="FFFFFF"/>
        </w:rPr>
      </w:pPr>
      <w:r w:rsidRPr="0050497F">
        <w:rPr>
          <w:rStyle w:val="Hyperlink2"/>
          <w:rFonts w:ascii="Arial" w:hAnsi="Arial" w:cs="Arial"/>
          <w:sz w:val="20"/>
          <w:szCs w:val="20"/>
        </w:rPr>
        <w:t>Right click on project create a folder CustomFilters add a class with name CustomExceptionFilter.cs.</w:t>
      </w:r>
    </w:p>
    <w:p w:rsidR="0050497F" w:rsidRPr="0050497F" w:rsidRDefault="0050497F" w:rsidP="00107B58">
      <w:pPr>
        <w:pStyle w:val="ListParagraph"/>
        <w:numPr>
          <w:ilvl w:val="0"/>
          <w:numId w:val="50"/>
        </w:numPr>
        <w:rPr>
          <w:rStyle w:val="Hyperlink2"/>
          <w:rFonts w:ascii="Arial" w:hAnsi="Arial" w:cs="Arial"/>
          <w:sz w:val="20"/>
          <w:szCs w:val="20"/>
        </w:rPr>
      </w:pPr>
      <w:r>
        <w:rPr>
          <w:rStyle w:val="Hyperlink2"/>
          <w:rFonts w:ascii="Arial" w:hAnsi="Arial" w:cs="Arial"/>
          <w:sz w:val="20"/>
          <w:szCs w:val="20"/>
        </w:rPr>
        <w:t xml:space="preserve">Rename the class name to be ‘CustomExceptionFilterAttribute’. </w:t>
      </w:r>
      <w:r w:rsidRPr="0050497F">
        <w:rPr>
          <w:rStyle w:val="Hyperlink2"/>
          <w:rFonts w:ascii="Arial" w:hAnsi="Arial" w:cs="Arial"/>
          <w:sz w:val="20"/>
          <w:szCs w:val="20"/>
        </w:rPr>
        <w:t>Inherit FilterAttribute class and IExceptionFilter interface</w:t>
      </w:r>
    </w:p>
    <w:p w:rsidR="0050497F" w:rsidRPr="0050497F" w:rsidRDefault="0050497F" w:rsidP="0050497F">
      <w:pPr>
        <w:ind w:left="72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09016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7F" w:rsidRPr="0050497F" w:rsidRDefault="0050497F" w:rsidP="0050497F">
      <w:pPr>
        <w:pStyle w:val="ListParagraph"/>
        <w:numPr>
          <w:ilvl w:val="0"/>
          <w:numId w:val="50"/>
        </w:numPr>
        <w:rPr>
          <w:rStyle w:val="Hyperlink2"/>
          <w:rFonts w:cs="Arial"/>
        </w:rPr>
      </w:pPr>
      <w:r w:rsidRPr="0050497F">
        <w:rPr>
          <w:rStyle w:val="Hyperlink2"/>
          <w:rFonts w:cs="Arial"/>
        </w:rPr>
        <w:lastRenderedPageBreak/>
        <w:t xml:space="preserve">Write the two helper methods as shown in the following code snippet in </w:t>
      </w:r>
      <w:r w:rsidRPr="0050497F">
        <w:rPr>
          <w:rStyle w:val="Hyperlink2"/>
          <w:rFonts w:ascii="Arial" w:hAnsi="Arial" w:cs="Arial"/>
          <w:sz w:val="20"/>
          <w:szCs w:val="20"/>
        </w:rPr>
        <w:t>CustomExceptionFilter</w:t>
      </w:r>
      <w:r w:rsidRPr="0050497F">
        <w:rPr>
          <w:rStyle w:val="Hyperlink2"/>
          <w:rFonts w:cs="Arial"/>
        </w:rPr>
        <w:t xml:space="preserve"> class to create the required JavaScript. </w:t>
      </w:r>
    </w:p>
    <w:p w:rsidR="0050497F" w:rsidRPr="001D68B8" w:rsidRDefault="0050497F" w:rsidP="0050497F">
      <w:r>
        <w:rPr>
          <w:noProof/>
        </w:rPr>
        <w:drawing>
          <wp:inline distT="0" distB="0" distL="0" distR="0">
            <wp:extent cx="5937885" cy="30994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7F" w:rsidRPr="0050497F" w:rsidRDefault="0050497F" w:rsidP="0050497F">
      <w:pPr>
        <w:pStyle w:val="ListParagraph"/>
        <w:numPr>
          <w:ilvl w:val="0"/>
          <w:numId w:val="50"/>
        </w:numPr>
        <w:rPr>
          <w:shd w:val="clear" w:color="auto" w:fill="FFFFFF"/>
        </w:rPr>
      </w:pPr>
      <w:r w:rsidRPr="0050497F">
        <w:rPr>
          <w:shd w:val="clear" w:color="auto" w:fill="FFFFFF"/>
        </w:rPr>
        <w:t xml:space="preserve">Implement </w:t>
      </w:r>
      <w:r w:rsidRPr="0050497F">
        <w:rPr>
          <w:rFonts w:ascii="Arial" w:hAnsi="Arial"/>
          <w:sz w:val="20"/>
          <w:szCs w:val="20"/>
          <w:shd w:val="clear" w:color="auto" w:fill="FFFFFF"/>
        </w:rPr>
        <w:t>OnException()</w:t>
      </w:r>
      <w:r w:rsidRPr="0050497F">
        <w:rPr>
          <w:shd w:val="clear" w:color="auto" w:fill="FFFFFF"/>
        </w:rPr>
        <w:t xml:space="preserve"> method of </w:t>
      </w:r>
      <w:r w:rsidRPr="0050497F">
        <w:rPr>
          <w:rFonts w:ascii="Arial" w:hAnsi="Arial"/>
          <w:sz w:val="20"/>
          <w:szCs w:val="20"/>
          <w:shd w:val="clear" w:color="auto" w:fill="FFFFFF"/>
        </w:rPr>
        <w:t>IExceptionFilter</w:t>
      </w:r>
      <w:r w:rsidRPr="0050497F">
        <w:rPr>
          <w:shd w:val="clear" w:color="auto" w:fill="FFFFFF"/>
        </w:rPr>
        <w:t xml:space="preserve"> interface. Use the filterContext to capture the exception message and log it on the Console thru the helper method ConsoleLog. Ensure to set the property on filterContext for the exception handling.</w:t>
      </w:r>
    </w:p>
    <w:p w:rsidR="0050497F" w:rsidRPr="0050497F" w:rsidRDefault="0050497F" w:rsidP="004D4EF6">
      <w:pPr>
        <w:pStyle w:val="ListParagraph"/>
        <w:numPr>
          <w:ilvl w:val="0"/>
          <w:numId w:val="50"/>
        </w:numPr>
      </w:pPr>
      <w:r w:rsidRPr="00696F25">
        <w:rPr>
          <w:shd w:val="clear" w:color="auto" w:fill="FFFFFF"/>
        </w:rPr>
        <w:t xml:space="preserve">Add </w:t>
      </w:r>
      <w:r w:rsidRPr="00696F25">
        <w:rPr>
          <w:rFonts w:ascii="Arial" w:hAnsi="Arial"/>
          <w:sz w:val="20"/>
          <w:szCs w:val="20"/>
          <w:shd w:val="clear" w:color="auto" w:fill="FFFFFF"/>
        </w:rPr>
        <w:t>CustomExceptionFilter</w:t>
      </w:r>
      <w:r w:rsidR="00696F25" w:rsidRPr="00696F25">
        <w:rPr>
          <w:shd w:val="clear" w:color="auto" w:fill="FFFFFF"/>
        </w:rPr>
        <w:t>as data annotation attribute</w:t>
      </w:r>
      <w:r w:rsidRPr="00696F25">
        <w:rPr>
          <w:shd w:val="clear" w:color="auto" w:fill="FFFFFF"/>
        </w:rPr>
        <w:t xml:space="preserve"> to</w:t>
      </w:r>
      <w:r w:rsidR="003E1E3C">
        <w:rPr>
          <w:rFonts w:ascii="Arial" w:hAnsi="Arial"/>
          <w:sz w:val="20"/>
          <w:szCs w:val="20"/>
          <w:shd w:val="clear" w:color="auto" w:fill="FFFFFF"/>
        </w:rPr>
        <w:t>Product</w:t>
      </w:r>
      <w:r w:rsidRPr="00696F25">
        <w:rPr>
          <w:rFonts w:ascii="Arial" w:hAnsi="Arial"/>
          <w:sz w:val="20"/>
          <w:szCs w:val="20"/>
          <w:shd w:val="clear" w:color="auto" w:fill="FFFFFF"/>
        </w:rPr>
        <w:t>Controller</w:t>
      </w:r>
      <w:r w:rsidRPr="00696F25">
        <w:rPr>
          <w:shd w:val="clear" w:color="auto" w:fill="FFFFFF"/>
        </w:rPr>
        <w:t>class</w:t>
      </w:r>
      <w:r w:rsidR="00696F25" w:rsidRPr="00696F25">
        <w:rPr>
          <w:shd w:val="clear" w:color="auto" w:fill="FFFFFF"/>
        </w:rPr>
        <w:t>to</w:t>
      </w:r>
      <w:r w:rsidRPr="00696F25">
        <w:rPr>
          <w:shd w:val="clear" w:color="auto" w:fill="FFFFFF"/>
        </w:rPr>
        <w:t xml:space="preserve"> handle any exception at the controller level.</w:t>
      </w:r>
    </w:p>
    <w:p w:rsidR="005670B6" w:rsidRDefault="001363C4" w:rsidP="00DC7AAF">
      <w:pPr>
        <w:pStyle w:val="Heading1"/>
      </w:pPr>
      <w:bookmarkStart w:id="37" w:name="_Toc38027173"/>
      <w:r>
        <w:t>Standards and Guidelines</w:t>
      </w:r>
      <w:bookmarkEnd w:id="37"/>
    </w:p>
    <w:p w:rsidR="005670B6" w:rsidRDefault="001078C8" w:rsidP="00171A6B">
      <w:pPr>
        <w:pStyle w:val="Heading2"/>
        <w:numPr>
          <w:ilvl w:val="0"/>
          <w:numId w:val="45"/>
        </w:numPr>
      </w:pPr>
      <w:bookmarkStart w:id="38" w:name="_Toc38027174"/>
      <w:r>
        <w:t>Controller</w:t>
      </w:r>
      <w:r w:rsidR="00A052EC">
        <w:t>&amp; View</w:t>
      </w:r>
      <w:bookmarkEnd w:id="38"/>
    </w:p>
    <w:p w:rsidR="00B910E7" w:rsidRDefault="001078C8" w:rsidP="00112D9E">
      <w:pPr>
        <w:pStyle w:val="Bodytext"/>
        <w:numPr>
          <w:ilvl w:val="0"/>
          <w:numId w:val="18"/>
        </w:numPr>
      </w:pPr>
      <w:r>
        <w:t>Action methods should have a meaningful name</w:t>
      </w:r>
    </w:p>
    <w:p w:rsidR="001078C8" w:rsidRDefault="001078C8" w:rsidP="00112D9E">
      <w:pPr>
        <w:pStyle w:val="Bodytext"/>
        <w:numPr>
          <w:ilvl w:val="0"/>
          <w:numId w:val="18"/>
        </w:numPr>
      </w:pPr>
      <w:r>
        <w:t>Remove unused Action methods</w:t>
      </w:r>
    </w:p>
    <w:p w:rsidR="00B910E7" w:rsidRDefault="001078C8" w:rsidP="00112D9E">
      <w:pPr>
        <w:pStyle w:val="Bodytext"/>
        <w:numPr>
          <w:ilvl w:val="0"/>
          <w:numId w:val="18"/>
        </w:numPr>
      </w:pPr>
      <w:r>
        <w:t>There should not be any</w:t>
      </w:r>
      <w:r w:rsidR="00B910E7" w:rsidRPr="00B910E7">
        <w:t xml:space="preserve"> hard coded values in </w:t>
      </w:r>
      <w:r>
        <w:t>code</w:t>
      </w:r>
      <w:r w:rsidR="00B910E7" w:rsidRPr="00B910E7">
        <w:t xml:space="preserve">. </w:t>
      </w:r>
      <w:r>
        <w:t>It has t</w:t>
      </w:r>
      <w:r w:rsidR="00B910E7" w:rsidRPr="00B910E7">
        <w:t>o be referenced from Web.config file</w:t>
      </w:r>
    </w:p>
    <w:p w:rsidR="00322363" w:rsidRDefault="00322363" w:rsidP="00112D9E">
      <w:pPr>
        <w:pStyle w:val="Bodytext"/>
        <w:numPr>
          <w:ilvl w:val="0"/>
          <w:numId w:val="18"/>
        </w:numPr>
      </w:pPr>
      <w:r w:rsidRPr="00322363">
        <w:t>Database connection string should be set in the ConnectionStrings section of Web.config and NOT in the AppSettings</w:t>
      </w:r>
    </w:p>
    <w:p w:rsidR="005670B6" w:rsidRDefault="001078C8" w:rsidP="00112D9E">
      <w:pPr>
        <w:pStyle w:val="Bodytext"/>
        <w:numPr>
          <w:ilvl w:val="0"/>
          <w:numId w:val="18"/>
        </w:numPr>
      </w:pPr>
      <w:r>
        <w:t>Meaningful names should be given to the controls created in View</w:t>
      </w:r>
    </w:p>
    <w:p w:rsidR="00E81984" w:rsidRDefault="00E81984" w:rsidP="00E81984">
      <w:pPr>
        <w:pStyle w:val="Heading1"/>
      </w:pPr>
      <w:bookmarkStart w:id="39" w:name="_Toc38027175"/>
      <w:r>
        <w:lastRenderedPageBreak/>
        <w:t>Design constraints</w:t>
      </w:r>
      <w:bookmarkEnd w:id="39"/>
    </w:p>
    <w:p w:rsidR="00E81984" w:rsidRPr="00837DB1" w:rsidRDefault="00E81984" w:rsidP="00E81984">
      <w:r w:rsidRPr="00837DB1">
        <w:t>Required packages are already supplied with ‘Using’ statement. So do not try to add packages using Nugetpackages.</w:t>
      </w:r>
    </w:p>
    <w:p w:rsidR="00E81984" w:rsidRDefault="00E81984" w:rsidP="00E81984">
      <w:pPr>
        <w:pStyle w:val="Heading1"/>
      </w:pPr>
      <w:bookmarkStart w:id="40" w:name="_Toc37681836"/>
      <w:bookmarkStart w:id="41" w:name="_Toc38027176"/>
      <w:r w:rsidRPr="00E81984">
        <w:t>Code submission Instructions</w:t>
      </w:r>
      <w:bookmarkEnd w:id="40"/>
      <w:bookmarkEnd w:id="41"/>
    </w:p>
    <w:p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98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Do not change the code skeleton given, as your code will be auto</w:t>
      </w:r>
      <w:r w:rsidR="00837DB1">
        <w:rPr>
          <w:rFonts w:ascii="Arial" w:eastAsia="Times New Roman" w:hAnsi="Arial"/>
          <w:sz w:val="20"/>
          <w:szCs w:val="20"/>
        </w:rPr>
        <w:t>-</w:t>
      </w:r>
      <w:r w:rsidRPr="00837DB1">
        <w:rPr>
          <w:rFonts w:ascii="Arial" w:eastAsia="Times New Roman" w:hAnsi="Arial"/>
          <w:sz w:val="20"/>
          <w:szCs w:val="20"/>
        </w:rPr>
        <w:t>evaluated.</w:t>
      </w:r>
    </w:p>
    <w:p w:rsidR="00E81984" w:rsidRPr="00837DB1" w:rsidRDefault="00E81984" w:rsidP="00E81984">
      <w:pPr>
        <w:pStyle w:val="BodyText0"/>
        <w:spacing w:before="7"/>
        <w:rPr>
          <w:rFonts w:eastAsia="Times New Roman"/>
          <w:b w:val="0"/>
          <w:bCs w:val="0"/>
          <w:color w:val="auto"/>
          <w:sz w:val="20"/>
        </w:rPr>
      </w:pPr>
    </w:p>
    <w:p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Your last submitted solution will be considered for detailedevaluation.</w:t>
      </w:r>
    </w:p>
    <w:p w:rsidR="00E81984" w:rsidRPr="00837DB1" w:rsidRDefault="00E81984" w:rsidP="00E81984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:rsidR="00E81984" w:rsidRPr="00837DB1" w:rsidRDefault="00E81984" w:rsidP="006A42E1">
      <w:pPr>
        <w:pStyle w:val="ListParagraph"/>
        <w:widowControl w:val="0"/>
        <w:numPr>
          <w:ilvl w:val="2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0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Make sure to submit the solution before the specified time limit. You will not be allowed to submit the solution once the mention time for the assessment is over.</w:t>
      </w:r>
    </w:p>
    <w:p w:rsidR="00E81984" w:rsidRDefault="00E81984" w:rsidP="00E81984"/>
    <w:p w:rsidR="00E81984" w:rsidRDefault="00E81984" w:rsidP="00E81984">
      <w:pPr>
        <w:pStyle w:val="Heading1"/>
      </w:pPr>
      <w:bookmarkStart w:id="42" w:name="_Toc38027177"/>
      <w:r w:rsidRPr="00E81984">
        <w:t>Evaluation Areas</w:t>
      </w:r>
      <w:bookmarkEnd w:id="42"/>
    </w:p>
    <w:tbl>
      <w:tblPr>
        <w:tblW w:w="8793" w:type="dxa"/>
        <w:tblInd w:w="7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0"/>
        <w:gridCol w:w="8073"/>
      </w:tblGrid>
      <w:tr w:rsidR="00E81984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Launched application lands in the Home page</w:t>
            </w:r>
          </w:p>
        </w:tc>
      </w:tr>
      <w:tr w:rsidR="00E81984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Home Page UI contains the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Link ‘Create New’ navigates to Add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81984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Add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 contains required form elements</w:t>
            </w:r>
          </w:p>
        </w:tc>
      </w:tr>
      <w:tr w:rsidR="00E81984" w:rsidTr="001F6A1C">
        <w:trPr>
          <w:trHeight w:val="36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Submit the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Display all the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CD5C6E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Drop-Drown implementation for ‘</w:t>
            </w:r>
            <w:r w:rsidR="00CD5C6E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 Category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’</w:t>
            </w:r>
          </w:p>
        </w:tc>
      </w:tr>
      <w:tr w:rsidR="00E81984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Form validation for empty fields</w:t>
            </w:r>
          </w:p>
        </w:tc>
      </w:tr>
      <w:tr w:rsidR="00E81984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Implementation of </w:t>
            </w:r>
            <w:r w:rsidR="003E1E3C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Product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ManagementDbContext</w:t>
            </w:r>
          </w:p>
        </w:tc>
      </w:tr>
      <w:bookmarkEnd w:id="1"/>
      <w:bookmarkEnd w:id="2"/>
      <w:bookmarkEnd w:id="3"/>
    </w:tbl>
    <w:p w:rsidR="00E81984" w:rsidRPr="00E81984" w:rsidRDefault="00E81984" w:rsidP="0007705F"/>
    <w:sectPr w:rsidR="00E81984" w:rsidRPr="00E81984" w:rsidSect="00BC557C">
      <w:footerReference w:type="default" r:id="rId21"/>
      <w:headerReference w:type="first" r:id="rId22"/>
      <w:footerReference w:type="first" r:id="rId23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F6" w:rsidRDefault="008E17F6">
      <w:r>
        <w:separator/>
      </w:r>
    </w:p>
  </w:endnote>
  <w:endnote w:type="continuationSeparator" w:id="1">
    <w:p w:rsidR="008E17F6" w:rsidRDefault="008E1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/>
    </w:tblPr>
    <w:tblGrid>
      <w:gridCol w:w="1440"/>
      <w:gridCol w:w="4860"/>
      <w:gridCol w:w="1591"/>
      <w:gridCol w:w="2459"/>
    </w:tblGrid>
    <w:tr w:rsidR="001F6A1C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1F6A1C" w:rsidRPr="00A40616" w:rsidRDefault="001F6A1C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1F6A1C" w:rsidRDefault="001F6A1C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6A1C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598D31"/>
              <w:sz w:val="18"/>
              <w:szCs w:val="18"/>
            </w:rPr>
            <w:t>|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1F6A1C" w:rsidRPr="00594865" w:rsidRDefault="006745DE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="001F6A1C"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075232">
            <w:rPr>
              <w:noProof/>
              <w:sz w:val="18"/>
              <w:szCs w:val="18"/>
            </w:rPr>
            <w:t>14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="001F6A1C" w:rsidRPr="00A40616">
            <w:rPr>
              <w:noProof/>
              <w:sz w:val="18"/>
              <w:szCs w:val="18"/>
            </w:rPr>
            <w:t xml:space="preserve"> of </w:t>
          </w:r>
          <w:fldSimple w:instr=" NUMPAGES  \* Arabic  \* MERGEFORMAT ">
            <w:r w:rsidR="00075232" w:rsidRPr="00075232">
              <w:rPr>
                <w:noProof/>
                <w:sz w:val="18"/>
                <w:szCs w:val="18"/>
              </w:rPr>
              <w:t>15</w:t>
            </w:r>
          </w:fldSimple>
        </w:p>
      </w:tc>
      <w:tc>
        <w:tcPr>
          <w:tcW w:w="2459" w:type="dxa"/>
          <w:vMerge/>
          <w:shd w:val="clear" w:color="auto" w:fill="auto"/>
        </w:tcPr>
        <w:p w:rsidR="001F6A1C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1F6A1C" w:rsidRDefault="001F6A1C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/>
    </w:tblPr>
    <w:tblGrid>
      <w:gridCol w:w="1440"/>
      <w:gridCol w:w="6450"/>
      <w:gridCol w:w="2460"/>
    </w:tblGrid>
    <w:tr w:rsidR="001F6A1C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1F6A1C" w:rsidRPr="00A40616" w:rsidRDefault="001F6A1C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1F6A1C" w:rsidRDefault="001F6A1C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6A1C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>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1F6A1C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1F6A1C" w:rsidRPr="002B50D0" w:rsidRDefault="001F6A1C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F6" w:rsidRDefault="008E17F6">
      <w:r>
        <w:separator/>
      </w:r>
    </w:p>
  </w:footnote>
  <w:footnote w:type="continuationSeparator" w:id="1">
    <w:p w:rsidR="008E17F6" w:rsidRDefault="008E17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A1C" w:rsidRDefault="001F6A1C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A6E3E"/>
    <w:multiLevelType w:val="hybridMultilevel"/>
    <w:tmpl w:val="21E0D8E2"/>
    <w:styleLink w:val="ImportedStyle12"/>
    <w:lvl w:ilvl="0" w:tplc="18C0BF76">
      <w:start w:val="1"/>
      <w:numFmt w:val="lowerLetter"/>
      <w:lvlText w:val="%1."/>
      <w:lvlJc w:val="left"/>
      <w:pPr>
        <w:tabs>
          <w:tab w:val="left" w:pos="1601"/>
        </w:tabs>
        <w:ind w:left="160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88C08">
      <w:start w:val="1"/>
      <w:numFmt w:val="lowerLetter"/>
      <w:lvlText w:val="%2."/>
      <w:lvlJc w:val="left"/>
      <w:pPr>
        <w:tabs>
          <w:tab w:val="left" w:pos="160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8BAAE">
      <w:start w:val="1"/>
      <w:numFmt w:val="lowerLetter"/>
      <w:lvlText w:val="%3."/>
      <w:lvlJc w:val="left"/>
      <w:pPr>
        <w:tabs>
          <w:tab w:val="left" w:pos="160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44DA00">
      <w:start w:val="1"/>
      <w:numFmt w:val="lowerLetter"/>
      <w:lvlText w:val="%4."/>
      <w:lvlJc w:val="left"/>
      <w:pPr>
        <w:tabs>
          <w:tab w:val="left" w:pos="160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043AC8">
      <w:start w:val="1"/>
      <w:numFmt w:val="lowerLetter"/>
      <w:lvlText w:val="%5."/>
      <w:lvlJc w:val="left"/>
      <w:pPr>
        <w:tabs>
          <w:tab w:val="left" w:pos="160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4C8B2">
      <w:start w:val="1"/>
      <w:numFmt w:val="lowerLetter"/>
      <w:lvlText w:val="%6."/>
      <w:lvlJc w:val="left"/>
      <w:pPr>
        <w:tabs>
          <w:tab w:val="left" w:pos="160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B03636">
      <w:start w:val="1"/>
      <w:numFmt w:val="lowerLetter"/>
      <w:lvlText w:val="%7."/>
      <w:lvlJc w:val="left"/>
      <w:pPr>
        <w:tabs>
          <w:tab w:val="left" w:pos="160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0A78A">
      <w:start w:val="1"/>
      <w:numFmt w:val="lowerLetter"/>
      <w:lvlText w:val="%8."/>
      <w:lvlJc w:val="left"/>
      <w:pPr>
        <w:tabs>
          <w:tab w:val="left" w:pos="160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4636C">
      <w:start w:val="1"/>
      <w:numFmt w:val="lowerLetter"/>
      <w:lvlText w:val="%9."/>
      <w:lvlJc w:val="left"/>
      <w:pPr>
        <w:tabs>
          <w:tab w:val="left" w:pos="160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08D226A"/>
    <w:multiLevelType w:val="hybridMultilevel"/>
    <w:tmpl w:val="90547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EB06DCC"/>
    <w:multiLevelType w:val="hybridMultilevel"/>
    <w:tmpl w:val="1488EAF6"/>
    <w:numStyleLink w:val="ImportedStyle8"/>
  </w:abstractNum>
  <w:abstractNum w:abstractNumId="17">
    <w:nsid w:val="1F647532"/>
    <w:multiLevelType w:val="hybridMultilevel"/>
    <w:tmpl w:val="9E941BFA"/>
    <w:styleLink w:val="ImportedStyle3"/>
    <w:lvl w:ilvl="0" w:tplc="D0A4CC76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060B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5CBE">
      <w:numFmt w:val="none"/>
      <w:lvlText w:val=""/>
      <w:lvlJc w:val="left"/>
      <w:pPr>
        <w:tabs>
          <w:tab w:val="num" w:pos="360"/>
        </w:tabs>
      </w:pPr>
    </w:lvl>
    <w:lvl w:ilvl="3" w:tplc="5EB477AE">
      <w:numFmt w:val="none"/>
      <w:lvlText w:val=""/>
      <w:lvlJc w:val="left"/>
      <w:pPr>
        <w:tabs>
          <w:tab w:val="num" w:pos="360"/>
        </w:tabs>
      </w:pPr>
    </w:lvl>
    <w:lvl w:ilvl="4" w:tplc="C63A2F46">
      <w:numFmt w:val="none"/>
      <w:lvlText w:val=""/>
      <w:lvlJc w:val="left"/>
      <w:pPr>
        <w:tabs>
          <w:tab w:val="num" w:pos="360"/>
        </w:tabs>
      </w:pPr>
    </w:lvl>
    <w:lvl w:ilvl="5" w:tplc="125CC34A">
      <w:numFmt w:val="none"/>
      <w:lvlText w:val=""/>
      <w:lvlJc w:val="left"/>
      <w:pPr>
        <w:tabs>
          <w:tab w:val="num" w:pos="360"/>
        </w:tabs>
      </w:pPr>
    </w:lvl>
    <w:lvl w:ilvl="6" w:tplc="7E563180">
      <w:numFmt w:val="none"/>
      <w:lvlText w:val=""/>
      <w:lvlJc w:val="left"/>
      <w:pPr>
        <w:tabs>
          <w:tab w:val="num" w:pos="360"/>
        </w:tabs>
      </w:pPr>
    </w:lvl>
    <w:lvl w:ilvl="7" w:tplc="6B6EDD68">
      <w:numFmt w:val="none"/>
      <w:lvlText w:val=""/>
      <w:lvlJc w:val="left"/>
      <w:pPr>
        <w:tabs>
          <w:tab w:val="num" w:pos="360"/>
        </w:tabs>
      </w:pPr>
    </w:lvl>
    <w:lvl w:ilvl="8" w:tplc="5E0085A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C20BAA"/>
    <w:multiLevelType w:val="hybridMultilevel"/>
    <w:tmpl w:val="3C2A6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E70391"/>
    <w:multiLevelType w:val="hybridMultilevel"/>
    <w:tmpl w:val="1488EAF6"/>
    <w:styleLink w:val="ImportedStyle8"/>
    <w:lvl w:ilvl="0" w:tplc="7150989C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8EF9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8485E">
      <w:numFmt w:val="none"/>
      <w:lvlText w:val=""/>
      <w:lvlJc w:val="left"/>
      <w:pPr>
        <w:tabs>
          <w:tab w:val="num" w:pos="360"/>
        </w:tabs>
      </w:pPr>
    </w:lvl>
    <w:lvl w:ilvl="3" w:tplc="8BD4C66A">
      <w:numFmt w:val="none"/>
      <w:lvlText w:val=""/>
      <w:lvlJc w:val="left"/>
      <w:pPr>
        <w:tabs>
          <w:tab w:val="num" w:pos="360"/>
        </w:tabs>
      </w:pPr>
    </w:lvl>
    <w:lvl w:ilvl="4" w:tplc="50D6ADFA">
      <w:numFmt w:val="none"/>
      <w:lvlText w:val=""/>
      <w:lvlJc w:val="left"/>
      <w:pPr>
        <w:tabs>
          <w:tab w:val="num" w:pos="360"/>
        </w:tabs>
      </w:pPr>
    </w:lvl>
    <w:lvl w:ilvl="5" w:tplc="C890C04C">
      <w:numFmt w:val="none"/>
      <w:lvlText w:val=""/>
      <w:lvlJc w:val="left"/>
      <w:pPr>
        <w:tabs>
          <w:tab w:val="num" w:pos="360"/>
        </w:tabs>
      </w:pPr>
    </w:lvl>
    <w:lvl w:ilvl="6" w:tplc="DFA2C536">
      <w:numFmt w:val="none"/>
      <w:lvlText w:val=""/>
      <w:lvlJc w:val="left"/>
      <w:pPr>
        <w:tabs>
          <w:tab w:val="num" w:pos="360"/>
        </w:tabs>
      </w:pPr>
    </w:lvl>
    <w:lvl w:ilvl="7" w:tplc="4B82275C">
      <w:numFmt w:val="none"/>
      <w:lvlText w:val=""/>
      <w:lvlJc w:val="left"/>
      <w:pPr>
        <w:tabs>
          <w:tab w:val="num" w:pos="360"/>
        </w:tabs>
      </w:pPr>
    </w:lvl>
    <w:lvl w:ilvl="8" w:tplc="6ECE479A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3A3426E0"/>
    <w:multiLevelType w:val="hybridMultilevel"/>
    <w:tmpl w:val="1560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A2B32"/>
    <w:multiLevelType w:val="hybridMultilevel"/>
    <w:tmpl w:val="A7783704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3647E"/>
    <w:multiLevelType w:val="hybridMultilevel"/>
    <w:tmpl w:val="119C0A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1421CA"/>
    <w:multiLevelType w:val="hybridMultilevel"/>
    <w:tmpl w:val="13C846D2"/>
    <w:styleLink w:val="ImportedStyle9"/>
    <w:lvl w:ilvl="0" w:tplc="6F5A3F06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6B106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8E0E2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44C6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D03964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6469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AD886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6260A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26486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4CB62518"/>
    <w:multiLevelType w:val="hybridMultilevel"/>
    <w:tmpl w:val="D56646BC"/>
    <w:lvl w:ilvl="0" w:tplc="25825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45156A"/>
    <w:multiLevelType w:val="hybridMultilevel"/>
    <w:tmpl w:val="1FF0AEB2"/>
    <w:numStyleLink w:val="ImportedStyle14"/>
  </w:abstractNum>
  <w:abstractNum w:abstractNumId="27">
    <w:nsid w:val="4E0145BE"/>
    <w:multiLevelType w:val="hybridMultilevel"/>
    <w:tmpl w:val="20C8EAF2"/>
    <w:numStyleLink w:val="ImportedStyle11"/>
  </w:abstractNum>
  <w:abstractNum w:abstractNumId="28">
    <w:nsid w:val="5ADC7A49"/>
    <w:multiLevelType w:val="hybridMultilevel"/>
    <w:tmpl w:val="947C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7E2D2C"/>
    <w:multiLevelType w:val="hybridMultilevel"/>
    <w:tmpl w:val="46B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C3AD6"/>
    <w:multiLevelType w:val="hybridMultilevel"/>
    <w:tmpl w:val="B4046EF8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31">
    <w:nsid w:val="614A2B79"/>
    <w:multiLevelType w:val="hybridMultilevel"/>
    <w:tmpl w:val="FA5A0300"/>
    <w:styleLink w:val="ImportedStyle60"/>
    <w:lvl w:ilvl="0" w:tplc="97B6A096">
      <w:start w:val="1"/>
      <w:numFmt w:val="bullet"/>
      <w:lvlText w:val="•"/>
      <w:lvlJc w:val="left"/>
      <w:pPr>
        <w:tabs>
          <w:tab w:val="left" w:pos="1600"/>
          <w:tab w:val="left" w:pos="1601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A0492CA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2805C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FEEA86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260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3409C4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361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A3FD8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461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C42EE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56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4802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66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8C18C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763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5C2179B"/>
    <w:multiLevelType w:val="hybridMultilevel"/>
    <w:tmpl w:val="D1400C56"/>
    <w:lvl w:ilvl="0" w:tplc="04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60C1C64"/>
    <w:multiLevelType w:val="hybridMultilevel"/>
    <w:tmpl w:val="DEF4D9CA"/>
    <w:styleLink w:val="ImportedStyle6"/>
    <w:lvl w:ilvl="0" w:tplc="C55E19F2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EAB08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28DCA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6CEAE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0E58A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AEE8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013C8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226D8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D960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8D579DD"/>
    <w:multiLevelType w:val="hybridMultilevel"/>
    <w:tmpl w:val="BCA6E7A4"/>
    <w:lvl w:ilvl="0" w:tplc="28C80D36">
      <w:start w:val="1"/>
      <w:numFmt w:val="bullet"/>
      <w:lvlText w:val="·"/>
      <w:lvlJc w:val="left"/>
      <w:pPr>
        <w:tabs>
          <w:tab w:val="left" w:pos="865"/>
        </w:tabs>
        <w:ind w:left="86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1E086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149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34C14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1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643C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76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44335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33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EC789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0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85A2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66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2AFFE4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2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3A2CF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92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C8D33E6"/>
    <w:multiLevelType w:val="hybridMultilevel"/>
    <w:tmpl w:val="EAD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62DB7"/>
    <w:multiLevelType w:val="hybridMultilevel"/>
    <w:tmpl w:val="1B12E566"/>
    <w:styleLink w:val="ImportedStyle5"/>
    <w:lvl w:ilvl="0" w:tplc="1AE653FA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D984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740C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CAB42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01FC2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02898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CAC3E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CCEF16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EF09C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42036FA"/>
    <w:multiLevelType w:val="hybridMultilevel"/>
    <w:tmpl w:val="FA5A0300"/>
    <w:numStyleLink w:val="ImportedStyle60"/>
  </w:abstractNum>
  <w:abstractNum w:abstractNumId="39">
    <w:nsid w:val="753C4B72"/>
    <w:multiLevelType w:val="hybridMultilevel"/>
    <w:tmpl w:val="1FF0AEB2"/>
    <w:styleLink w:val="ImportedStyle14"/>
    <w:lvl w:ilvl="0" w:tplc="4E9C4EA8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9C7D3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ascii="Carlito" w:eastAsia="Carlito" w:hAnsi="Carlito" w:cs="Carlito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38DD3"/>
        <w:spacing w:val="0"/>
        <w:w w:val="100"/>
        <w:kern w:val="0"/>
        <w:position w:val="0"/>
        <w:highlight w:val="none"/>
        <w:vertAlign w:val="baseline"/>
      </w:rPr>
    </w:lvl>
    <w:lvl w:ilvl="2" w:tplc="88F2256E">
      <w:start w:val="1"/>
      <w:numFmt w:val="decimal"/>
      <w:lvlText w:val="%3."/>
      <w:lvlJc w:val="left"/>
      <w:pPr>
        <w:tabs>
          <w:tab w:val="left" w:pos="1061"/>
        </w:tabs>
        <w:ind w:left="106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CE5368">
      <w:start w:val="1"/>
      <w:numFmt w:val="decimal"/>
      <w:lvlText w:val="%4."/>
      <w:lvlJc w:val="left"/>
      <w:pPr>
        <w:tabs>
          <w:tab w:val="left" w:pos="1061"/>
        </w:tabs>
        <w:ind w:left="141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E1018">
      <w:start w:val="1"/>
      <w:numFmt w:val="decimal"/>
      <w:lvlText w:val="%5."/>
      <w:lvlJc w:val="left"/>
      <w:pPr>
        <w:tabs>
          <w:tab w:val="left" w:pos="1061"/>
        </w:tabs>
        <w:ind w:left="175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722">
      <w:start w:val="1"/>
      <w:numFmt w:val="decimal"/>
      <w:lvlText w:val="%6."/>
      <w:lvlJc w:val="left"/>
      <w:pPr>
        <w:tabs>
          <w:tab w:val="left" w:pos="1061"/>
        </w:tabs>
        <w:ind w:left="210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A4A34">
      <w:start w:val="1"/>
      <w:numFmt w:val="decimal"/>
      <w:lvlText w:val="%7."/>
      <w:lvlJc w:val="left"/>
      <w:pPr>
        <w:tabs>
          <w:tab w:val="left" w:pos="1061"/>
        </w:tabs>
        <w:ind w:left="245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49128">
      <w:start w:val="1"/>
      <w:numFmt w:val="decimal"/>
      <w:lvlText w:val="%8."/>
      <w:lvlJc w:val="left"/>
      <w:pPr>
        <w:tabs>
          <w:tab w:val="left" w:pos="1061"/>
        </w:tabs>
        <w:ind w:left="280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29A46">
      <w:start w:val="1"/>
      <w:numFmt w:val="decimal"/>
      <w:lvlText w:val="%9."/>
      <w:lvlJc w:val="left"/>
      <w:pPr>
        <w:tabs>
          <w:tab w:val="left" w:pos="1061"/>
        </w:tabs>
        <w:ind w:left="3157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77DB4EF9"/>
    <w:multiLevelType w:val="hybridMultilevel"/>
    <w:tmpl w:val="AABC9EF6"/>
    <w:lvl w:ilvl="0" w:tplc="2026D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766A8E"/>
    <w:multiLevelType w:val="hybridMultilevel"/>
    <w:tmpl w:val="1AC07C2A"/>
    <w:styleLink w:val="ImportedStyle7"/>
    <w:lvl w:ilvl="0" w:tplc="D14C0810">
      <w:start w:val="1"/>
      <w:numFmt w:val="lowerLetter"/>
      <w:lvlText w:val="%1."/>
      <w:lvlJc w:val="left"/>
      <w:pPr>
        <w:tabs>
          <w:tab w:val="left" w:pos="1601"/>
        </w:tabs>
        <w:ind w:left="16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356">
      <w:start w:val="1"/>
      <w:numFmt w:val="lowerLetter"/>
      <w:lvlText w:val="%2."/>
      <w:lvlJc w:val="left"/>
      <w:pPr>
        <w:tabs>
          <w:tab w:val="left" w:pos="1601"/>
        </w:tabs>
        <w:ind w:left="10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56D0">
      <w:start w:val="1"/>
      <w:numFmt w:val="lowerLetter"/>
      <w:lvlText w:val="%3."/>
      <w:lvlJc w:val="left"/>
      <w:pPr>
        <w:tabs>
          <w:tab w:val="left" w:pos="1601"/>
        </w:tabs>
        <w:ind w:left="18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373E">
      <w:start w:val="1"/>
      <w:numFmt w:val="lowerLetter"/>
      <w:lvlText w:val="%4."/>
      <w:lvlJc w:val="left"/>
      <w:pPr>
        <w:tabs>
          <w:tab w:val="left" w:pos="1601"/>
        </w:tabs>
        <w:ind w:left="25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6E5F0">
      <w:start w:val="1"/>
      <w:numFmt w:val="lowerLetter"/>
      <w:lvlText w:val="%5."/>
      <w:lvlJc w:val="left"/>
      <w:pPr>
        <w:tabs>
          <w:tab w:val="left" w:pos="1601"/>
        </w:tabs>
        <w:ind w:left="324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AB8E2">
      <w:start w:val="1"/>
      <w:numFmt w:val="lowerLetter"/>
      <w:lvlText w:val="%6."/>
      <w:lvlJc w:val="left"/>
      <w:pPr>
        <w:tabs>
          <w:tab w:val="left" w:pos="1601"/>
        </w:tabs>
        <w:ind w:left="396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0ADC8">
      <w:start w:val="1"/>
      <w:numFmt w:val="lowerLetter"/>
      <w:lvlText w:val="%7."/>
      <w:lvlJc w:val="left"/>
      <w:pPr>
        <w:tabs>
          <w:tab w:val="left" w:pos="1601"/>
        </w:tabs>
        <w:ind w:left="46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7408FC">
      <w:start w:val="1"/>
      <w:numFmt w:val="lowerLetter"/>
      <w:lvlText w:val="%8."/>
      <w:lvlJc w:val="left"/>
      <w:pPr>
        <w:tabs>
          <w:tab w:val="left" w:pos="1601"/>
        </w:tabs>
        <w:ind w:left="54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16EDFA">
      <w:start w:val="1"/>
      <w:numFmt w:val="lowerLetter"/>
      <w:lvlText w:val="%9."/>
      <w:lvlJc w:val="left"/>
      <w:pPr>
        <w:tabs>
          <w:tab w:val="left" w:pos="1601"/>
        </w:tabs>
        <w:ind w:left="61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B786E05"/>
    <w:multiLevelType w:val="hybridMultilevel"/>
    <w:tmpl w:val="20C8EAF2"/>
    <w:styleLink w:val="ImportedStyle11"/>
    <w:lvl w:ilvl="0" w:tplc="096A871A">
      <w:start w:val="1"/>
      <w:numFmt w:val="bullet"/>
      <w:lvlText w:val="·"/>
      <w:lvlJc w:val="left"/>
      <w:pPr>
        <w:tabs>
          <w:tab w:val="left" w:pos="438"/>
        </w:tabs>
        <w:ind w:left="43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9FC">
      <w:start w:val="1"/>
      <w:numFmt w:val="bullet"/>
      <w:lvlText w:val="·"/>
      <w:lvlJc w:val="left"/>
      <w:pPr>
        <w:tabs>
          <w:tab w:val="left" w:pos="438"/>
        </w:tabs>
        <w:ind w:left="124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4996A">
      <w:start w:val="1"/>
      <w:numFmt w:val="bullet"/>
      <w:lvlText w:val="·"/>
      <w:lvlJc w:val="left"/>
      <w:pPr>
        <w:tabs>
          <w:tab w:val="left" w:pos="438"/>
        </w:tabs>
        <w:ind w:left="204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1AC804">
      <w:start w:val="1"/>
      <w:numFmt w:val="bullet"/>
      <w:lvlText w:val="·"/>
      <w:lvlJc w:val="left"/>
      <w:pPr>
        <w:tabs>
          <w:tab w:val="left" w:pos="438"/>
        </w:tabs>
        <w:ind w:left="2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24D4C">
      <w:start w:val="1"/>
      <w:numFmt w:val="bullet"/>
      <w:lvlText w:val="·"/>
      <w:lvlJc w:val="left"/>
      <w:pPr>
        <w:tabs>
          <w:tab w:val="left" w:pos="438"/>
        </w:tabs>
        <w:ind w:left="365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38A0B0">
      <w:start w:val="1"/>
      <w:numFmt w:val="bullet"/>
      <w:lvlText w:val="·"/>
      <w:lvlJc w:val="left"/>
      <w:pPr>
        <w:tabs>
          <w:tab w:val="left" w:pos="438"/>
        </w:tabs>
        <w:ind w:left="445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29B72">
      <w:start w:val="1"/>
      <w:numFmt w:val="bullet"/>
      <w:lvlText w:val="·"/>
      <w:lvlJc w:val="left"/>
      <w:pPr>
        <w:tabs>
          <w:tab w:val="left" w:pos="438"/>
        </w:tabs>
        <w:ind w:left="526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4F89E">
      <w:start w:val="1"/>
      <w:numFmt w:val="bullet"/>
      <w:lvlText w:val="·"/>
      <w:lvlJc w:val="left"/>
      <w:pPr>
        <w:tabs>
          <w:tab w:val="left" w:pos="438"/>
        </w:tabs>
        <w:ind w:left="606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4C158C">
      <w:start w:val="1"/>
      <w:numFmt w:val="bullet"/>
      <w:lvlText w:val="·"/>
      <w:lvlJc w:val="left"/>
      <w:pPr>
        <w:tabs>
          <w:tab w:val="left" w:pos="438"/>
        </w:tabs>
        <w:ind w:left="686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BBE6AE0"/>
    <w:multiLevelType w:val="hybridMultilevel"/>
    <w:tmpl w:val="BFA0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6"/>
    <w:lvlOverride w:ilvl="0">
      <w:lvl w:ilvl="0" w:tplc="C8063224">
        <w:start w:val="1"/>
        <w:numFmt w:val="decimal"/>
        <w:lvlText w:val="%1.0"/>
        <w:lvlJc w:val="left"/>
        <w:pPr>
          <w:tabs>
            <w:tab w:val="num" w:pos="4050"/>
          </w:tabs>
          <w:ind w:left="3690" w:hanging="360"/>
        </w:pPr>
        <w:rPr>
          <w:rFonts w:hint="default"/>
        </w:rPr>
      </w:lvl>
    </w:lvlOverride>
    <w:lvlOverride w:ilvl="1">
      <w:lvl w:ilvl="1" w:tplc="F52C3F40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C764F89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E5E89D8C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A254F6D6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7E8743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EADF8A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5A9EBBC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894C9D5A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1"/>
  </w:num>
  <w:num w:numId="16">
    <w:abstractNumId w:val="32"/>
  </w:num>
  <w:num w:numId="17">
    <w:abstractNumId w:val="25"/>
  </w:num>
  <w:num w:numId="18">
    <w:abstractNumId w:val="40"/>
  </w:num>
  <w:num w:numId="19">
    <w:abstractNumId w:val="28"/>
  </w:num>
  <w:num w:numId="20">
    <w:abstractNumId w:val="37"/>
  </w:num>
  <w:num w:numId="21">
    <w:abstractNumId w:val="17"/>
  </w:num>
  <w:num w:numId="22">
    <w:abstractNumId w:val="34"/>
  </w:num>
  <w:num w:numId="23">
    <w:abstractNumId w:val="31"/>
  </w:num>
  <w:num w:numId="24">
    <w:abstractNumId w:val="35"/>
  </w:num>
  <w:num w:numId="25">
    <w:abstractNumId w:val="10"/>
  </w:num>
  <w:num w:numId="26">
    <w:abstractNumId w:val="33"/>
  </w:num>
  <w:num w:numId="27">
    <w:abstractNumId w:val="41"/>
  </w:num>
  <w:num w:numId="28">
    <w:abstractNumId w:val="38"/>
    <w:lvlOverride w:ilvl="0">
      <w:lvl w:ilvl="0" w:tplc="7C8EC872">
        <w:start w:val="1"/>
        <w:numFmt w:val="bullet"/>
        <w:lvlText w:val="•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45702E0A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9A7DAA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589FD2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197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A2705C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298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44B148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398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5A6FB0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499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6CA5D4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599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74F7DC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700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4"/>
  </w:num>
  <w:num w:numId="30">
    <w:abstractNumId w:val="20"/>
  </w:num>
  <w:num w:numId="31">
    <w:abstractNumId w:val="42"/>
  </w:num>
  <w:num w:numId="32">
    <w:abstractNumId w:val="27"/>
  </w:num>
  <w:num w:numId="33">
    <w:abstractNumId w:val="27"/>
    <w:lvlOverride w:ilvl="0">
      <w:lvl w:ilvl="0" w:tplc="FC5E29EC">
        <w:start w:val="1"/>
        <w:numFmt w:val="bullet"/>
        <w:lvlText w:val="·"/>
        <w:lvlJc w:val="left"/>
        <w:pPr>
          <w:tabs>
            <w:tab w:val="left" w:pos="438"/>
          </w:tabs>
          <w:ind w:left="43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AD0F0">
        <w:start w:val="1"/>
        <w:numFmt w:val="bullet"/>
        <w:lvlText w:val="·"/>
        <w:lvlJc w:val="left"/>
        <w:pPr>
          <w:tabs>
            <w:tab w:val="left" w:pos="438"/>
          </w:tabs>
          <w:ind w:left="124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40F538">
        <w:start w:val="1"/>
        <w:numFmt w:val="bullet"/>
        <w:lvlText w:val="·"/>
        <w:lvlJc w:val="left"/>
        <w:pPr>
          <w:tabs>
            <w:tab w:val="left" w:pos="438"/>
          </w:tabs>
          <w:ind w:left="204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F8F1AC">
        <w:start w:val="1"/>
        <w:numFmt w:val="bullet"/>
        <w:lvlText w:val="·"/>
        <w:lvlJc w:val="left"/>
        <w:pPr>
          <w:tabs>
            <w:tab w:val="left" w:pos="438"/>
          </w:tabs>
          <w:ind w:left="285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6BEABE0">
        <w:start w:val="1"/>
        <w:numFmt w:val="bullet"/>
        <w:lvlText w:val="·"/>
        <w:lvlJc w:val="left"/>
        <w:pPr>
          <w:tabs>
            <w:tab w:val="left" w:pos="438"/>
          </w:tabs>
          <w:ind w:left="365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50DB10">
        <w:start w:val="1"/>
        <w:numFmt w:val="bullet"/>
        <w:lvlText w:val="·"/>
        <w:lvlJc w:val="left"/>
        <w:pPr>
          <w:tabs>
            <w:tab w:val="left" w:pos="438"/>
          </w:tabs>
          <w:ind w:left="445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1A9986">
        <w:start w:val="1"/>
        <w:numFmt w:val="bullet"/>
        <w:lvlText w:val="·"/>
        <w:lvlJc w:val="left"/>
        <w:pPr>
          <w:tabs>
            <w:tab w:val="left" w:pos="438"/>
          </w:tabs>
          <w:ind w:left="526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AED61E">
        <w:start w:val="1"/>
        <w:numFmt w:val="bullet"/>
        <w:lvlText w:val="·"/>
        <w:lvlJc w:val="left"/>
        <w:pPr>
          <w:tabs>
            <w:tab w:val="left" w:pos="438"/>
          </w:tabs>
          <w:ind w:left="606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DC2FB4">
        <w:start w:val="1"/>
        <w:numFmt w:val="bullet"/>
        <w:lvlText w:val="·"/>
        <w:lvlJc w:val="left"/>
        <w:pPr>
          <w:tabs>
            <w:tab w:val="left" w:pos="438"/>
          </w:tabs>
          <w:ind w:left="68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4"/>
  </w:num>
  <w:num w:numId="38">
    <w:abstractNumId w:val="39"/>
  </w:num>
  <w:num w:numId="39">
    <w:abstractNumId w:val="26"/>
  </w:num>
  <w:num w:numId="40">
    <w:abstractNumId w:val="26"/>
    <w:lvlOverride w:ilvl="0">
      <w:lvl w:ilvl="0" w:tplc="A248132E">
        <w:start w:val="1"/>
        <w:numFmt w:val="decimal"/>
        <w:lvlText w:val="%1."/>
        <w:lvlJc w:val="left"/>
        <w:pPr>
          <w:ind w:left="697" w:hanging="5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127D04">
        <w:start w:val="1"/>
        <w:numFmt w:val="decimal"/>
        <w:lvlText w:val="%2."/>
        <w:lvlJc w:val="left"/>
        <w:pPr>
          <w:ind w:left="582" w:hanging="423"/>
        </w:pPr>
        <w:rPr>
          <w:rFonts w:ascii="Carlito" w:eastAsia="Carlito" w:hAnsi="Carlito" w:cs="Carlito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38DD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4A8442C">
        <w:start w:val="1"/>
        <w:numFmt w:val="decimal"/>
        <w:lvlText w:val="%3."/>
        <w:lvlJc w:val="left"/>
        <w:pPr>
          <w:tabs>
            <w:tab w:val="left" w:pos="1118"/>
          </w:tabs>
          <w:ind w:left="11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15A85B0">
        <w:start w:val="1"/>
        <w:numFmt w:val="decimal"/>
        <w:lvlText w:val="%4."/>
        <w:lvlJc w:val="left"/>
        <w:pPr>
          <w:tabs>
            <w:tab w:val="left" w:pos="1117"/>
            <w:tab w:val="left" w:pos="1118"/>
          </w:tabs>
          <w:ind w:left="14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D24174C">
        <w:start w:val="1"/>
        <w:numFmt w:val="decimal"/>
        <w:lvlText w:val="%5."/>
        <w:lvlJc w:val="left"/>
        <w:pPr>
          <w:tabs>
            <w:tab w:val="left" w:pos="1117"/>
            <w:tab w:val="left" w:pos="1118"/>
          </w:tabs>
          <w:ind w:left="18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0A7EFC">
        <w:start w:val="1"/>
        <w:numFmt w:val="decimal"/>
        <w:lvlText w:val="%6."/>
        <w:lvlJc w:val="left"/>
        <w:pPr>
          <w:tabs>
            <w:tab w:val="left" w:pos="1117"/>
            <w:tab w:val="left" w:pos="1118"/>
          </w:tabs>
          <w:ind w:left="21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C86868">
        <w:start w:val="1"/>
        <w:numFmt w:val="decimal"/>
        <w:lvlText w:val="%7."/>
        <w:lvlJc w:val="left"/>
        <w:pPr>
          <w:tabs>
            <w:tab w:val="left" w:pos="1117"/>
            <w:tab w:val="left" w:pos="1118"/>
          </w:tabs>
          <w:ind w:left="25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80871B0">
        <w:start w:val="1"/>
        <w:numFmt w:val="decimal"/>
        <w:lvlText w:val="%8."/>
        <w:lvlJc w:val="left"/>
        <w:pPr>
          <w:tabs>
            <w:tab w:val="left" w:pos="1117"/>
            <w:tab w:val="left" w:pos="1118"/>
          </w:tabs>
          <w:ind w:left="28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60AE80">
        <w:start w:val="1"/>
        <w:numFmt w:val="decimal"/>
        <w:lvlText w:val="%9."/>
        <w:lvlJc w:val="left"/>
        <w:pPr>
          <w:tabs>
            <w:tab w:val="left" w:pos="1117"/>
            <w:tab w:val="left" w:pos="1118"/>
          </w:tabs>
          <w:ind w:left="32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9"/>
  </w:num>
  <w:num w:numId="42">
    <w:abstractNumId w:val="23"/>
  </w:num>
  <w:num w:numId="43">
    <w:abstractNumId w:val="30"/>
  </w:num>
  <w:num w:numId="44">
    <w:abstractNumId w:val="21"/>
  </w:num>
  <w:num w:numId="45">
    <w:abstractNumId w:val="13"/>
    <w:lvlOverride w:ilvl="0">
      <w:startOverride w:val="1"/>
    </w:lvlOverride>
  </w:num>
  <w:num w:numId="46">
    <w:abstractNumId w:val="16"/>
  </w:num>
  <w:num w:numId="47">
    <w:abstractNumId w:val="29"/>
  </w:num>
  <w:num w:numId="48">
    <w:abstractNumId w:val="22"/>
  </w:num>
  <w:num w:numId="49">
    <w:abstractNumId w:val="43"/>
  </w:num>
  <w:num w:numId="50">
    <w:abstractNumId w:val="36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shadri Ramasubramanian">
    <w15:presenceInfo w15:providerId="AD" w15:userId="S-1-5-21-1178368992-402679808-390482200-56511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linkStyles/>
  <w:stylePaneFormatFilter w:val="3F01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C0B83"/>
    <w:rsid w:val="0000322C"/>
    <w:rsid w:val="000038B2"/>
    <w:rsid w:val="00003961"/>
    <w:rsid w:val="00003B58"/>
    <w:rsid w:val="00004470"/>
    <w:rsid w:val="00004B0E"/>
    <w:rsid w:val="00004C2B"/>
    <w:rsid w:val="00005177"/>
    <w:rsid w:val="00005689"/>
    <w:rsid w:val="00005916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19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38F"/>
    <w:rsid w:val="00062CB6"/>
    <w:rsid w:val="000652EA"/>
    <w:rsid w:val="0006592A"/>
    <w:rsid w:val="00071B85"/>
    <w:rsid w:val="00071B86"/>
    <w:rsid w:val="00072FDD"/>
    <w:rsid w:val="0007301C"/>
    <w:rsid w:val="00073CE0"/>
    <w:rsid w:val="00074300"/>
    <w:rsid w:val="00074F0A"/>
    <w:rsid w:val="00075232"/>
    <w:rsid w:val="000762A4"/>
    <w:rsid w:val="0007705F"/>
    <w:rsid w:val="00077C7E"/>
    <w:rsid w:val="000803ED"/>
    <w:rsid w:val="00082A8F"/>
    <w:rsid w:val="000841A7"/>
    <w:rsid w:val="000850D6"/>
    <w:rsid w:val="0009291A"/>
    <w:rsid w:val="00092B8D"/>
    <w:rsid w:val="000934D5"/>
    <w:rsid w:val="00093AB7"/>
    <w:rsid w:val="00093F14"/>
    <w:rsid w:val="00095523"/>
    <w:rsid w:val="00095A4F"/>
    <w:rsid w:val="0009614A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4A39"/>
    <w:rsid w:val="000B574F"/>
    <w:rsid w:val="000B68E7"/>
    <w:rsid w:val="000C04CF"/>
    <w:rsid w:val="000C0509"/>
    <w:rsid w:val="000C1E28"/>
    <w:rsid w:val="000C2205"/>
    <w:rsid w:val="000C2750"/>
    <w:rsid w:val="000C4856"/>
    <w:rsid w:val="000C5CAA"/>
    <w:rsid w:val="000C6186"/>
    <w:rsid w:val="000D0731"/>
    <w:rsid w:val="000D2D14"/>
    <w:rsid w:val="000D3C30"/>
    <w:rsid w:val="000D5992"/>
    <w:rsid w:val="000D7C2C"/>
    <w:rsid w:val="000E2295"/>
    <w:rsid w:val="000E2E69"/>
    <w:rsid w:val="000E48F5"/>
    <w:rsid w:val="000E69B3"/>
    <w:rsid w:val="000E722E"/>
    <w:rsid w:val="000F0182"/>
    <w:rsid w:val="000F0CB5"/>
    <w:rsid w:val="000F2173"/>
    <w:rsid w:val="000F3943"/>
    <w:rsid w:val="000F52D5"/>
    <w:rsid w:val="000F741C"/>
    <w:rsid w:val="000F79EB"/>
    <w:rsid w:val="00100FE7"/>
    <w:rsid w:val="00103C24"/>
    <w:rsid w:val="001045EF"/>
    <w:rsid w:val="00105A27"/>
    <w:rsid w:val="00105A98"/>
    <w:rsid w:val="00106EA2"/>
    <w:rsid w:val="00107502"/>
    <w:rsid w:val="001078C8"/>
    <w:rsid w:val="00110008"/>
    <w:rsid w:val="00111C7C"/>
    <w:rsid w:val="00112D9E"/>
    <w:rsid w:val="001217F8"/>
    <w:rsid w:val="001222D6"/>
    <w:rsid w:val="001238FB"/>
    <w:rsid w:val="00124882"/>
    <w:rsid w:val="00125E65"/>
    <w:rsid w:val="001302CD"/>
    <w:rsid w:val="00130783"/>
    <w:rsid w:val="00131252"/>
    <w:rsid w:val="0013185C"/>
    <w:rsid w:val="00132F0A"/>
    <w:rsid w:val="001330F5"/>
    <w:rsid w:val="00133266"/>
    <w:rsid w:val="00133AE9"/>
    <w:rsid w:val="001363C4"/>
    <w:rsid w:val="00145B1E"/>
    <w:rsid w:val="00146A1B"/>
    <w:rsid w:val="00146B20"/>
    <w:rsid w:val="00147626"/>
    <w:rsid w:val="00147BB6"/>
    <w:rsid w:val="00151AED"/>
    <w:rsid w:val="00151B7C"/>
    <w:rsid w:val="00151CC1"/>
    <w:rsid w:val="00152886"/>
    <w:rsid w:val="00152F05"/>
    <w:rsid w:val="00153BF0"/>
    <w:rsid w:val="00153E7C"/>
    <w:rsid w:val="0015417D"/>
    <w:rsid w:val="0015700A"/>
    <w:rsid w:val="00157E31"/>
    <w:rsid w:val="001610F0"/>
    <w:rsid w:val="00161E70"/>
    <w:rsid w:val="00163134"/>
    <w:rsid w:val="001639AD"/>
    <w:rsid w:val="001658C3"/>
    <w:rsid w:val="001671F2"/>
    <w:rsid w:val="00167BF3"/>
    <w:rsid w:val="001704B8"/>
    <w:rsid w:val="00171A6B"/>
    <w:rsid w:val="00171BAD"/>
    <w:rsid w:val="00172248"/>
    <w:rsid w:val="0017259C"/>
    <w:rsid w:val="00176505"/>
    <w:rsid w:val="00176882"/>
    <w:rsid w:val="0017769D"/>
    <w:rsid w:val="00181AAE"/>
    <w:rsid w:val="00181F3E"/>
    <w:rsid w:val="001825E7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3778"/>
    <w:rsid w:val="001A55F4"/>
    <w:rsid w:val="001A5F34"/>
    <w:rsid w:val="001A6454"/>
    <w:rsid w:val="001A6D81"/>
    <w:rsid w:val="001A787E"/>
    <w:rsid w:val="001A7B21"/>
    <w:rsid w:val="001B2BFB"/>
    <w:rsid w:val="001B3A35"/>
    <w:rsid w:val="001B3B98"/>
    <w:rsid w:val="001B3C9D"/>
    <w:rsid w:val="001B4558"/>
    <w:rsid w:val="001B6575"/>
    <w:rsid w:val="001B7536"/>
    <w:rsid w:val="001C323B"/>
    <w:rsid w:val="001C4489"/>
    <w:rsid w:val="001C5B23"/>
    <w:rsid w:val="001C7D92"/>
    <w:rsid w:val="001D0709"/>
    <w:rsid w:val="001D0B1F"/>
    <w:rsid w:val="001D2B30"/>
    <w:rsid w:val="001D3CC6"/>
    <w:rsid w:val="001D66B3"/>
    <w:rsid w:val="001D7BF4"/>
    <w:rsid w:val="001E2105"/>
    <w:rsid w:val="001E2106"/>
    <w:rsid w:val="001E2359"/>
    <w:rsid w:val="001E253B"/>
    <w:rsid w:val="001E2F09"/>
    <w:rsid w:val="001E3159"/>
    <w:rsid w:val="001E64F7"/>
    <w:rsid w:val="001E7598"/>
    <w:rsid w:val="001F0002"/>
    <w:rsid w:val="001F0CCA"/>
    <w:rsid w:val="001F3992"/>
    <w:rsid w:val="001F439B"/>
    <w:rsid w:val="001F469F"/>
    <w:rsid w:val="001F4950"/>
    <w:rsid w:val="001F6A1C"/>
    <w:rsid w:val="001F6AF7"/>
    <w:rsid w:val="00200615"/>
    <w:rsid w:val="00200861"/>
    <w:rsid w:val="0020088D"/>
    <w:rsid w:val="00202B41"/>
    <w:rsid w:val="00205909"/>
    <w:rsid w:val="00205AFA"/>
    <w:rsid w:val="002064AA"/>
    <w:rsid w:val="0020695B"/>
    <w:rsid w:val="00207B82"/>
    <w:rsid w:val="002104E6"/>
    <w:rsid w:val="00210956"/>
    <w:rsid w:val="00211108"/>
    <w:rsid w:val="002147F3"/>
    <w:rsid w:val="00214CC7"/>
    <w:rsid w:val="00215E62"/>
    <w:rsid w:val="00220B47"/>
    <w:rsid w:val="00222F32"/>
    <w:rsid w:val="00225399"/>
    <w:rsid w:val="002255D2"/>
    <w:rsid w:val="0023206C"/>
    <w:rsid w:val="00233500"/>
    <w:rsid w:val="00234644"/>
    <w:rsid w:val="0023538D"/>
    <w:rsid w:val="002354C9"/>
    <w:rsid w:val="00237058"/>
    <w:rsid w:val="00241E10"/>
    <w:rsid w:val="002423CC"/>
    <w:rsid w:val="00242620"/>
    <w:rsid w:val="00244953"/>
    <w:rsid w:val="00245738"/>
    <w:rsid w:val="00246673"/>
    <w:rsid w:val="002513A5"/>
    <w:rsid w:val="00252181"/>
    <w:rsid w:val="002526EE"/>
    <w:rsid w:val="00253325"/>
    <w:rsid w:val="0025398C"/>
    <w:rsid w:val="002547B9"/>
    <w:rsid w:val="00254811"/>
    <w:rsid w:val="0025575E"/>
    <w:rsid w:val="002560AE"/>
    <w:rsid w:val="002563C6"/>
    <w:rsid w:val="00260855"/>
    <w:rsid w:val="00263E3E"/>
    <w:rsid w:val="0026495E"/>
    <w:rsid w:val="00264E5A"/>
    <w:rsid w:val="00266904"/>
    <w:rsid w:val="00267CE2"/>
    <w:rsid w:val="002716CF"/>
    <w:rsid w:val="00271AE1"/>
    <w:rsid w:val="00271F8D"/>
    <w:rsid w:val="002730A5"/>
    <w:rsid w:val="0027338D"/>
    <w:rsid w:val="002742C9"/>
    <w:rsid w:val="00274BB5"/>
    <w:rsid w:val="00275041"/>
    <w:rsid w:val="0027565C"/>
    <w:rsid w:val="00275D0F"/>
    <w:rsid w:val="0027608C"/>
    <w:rsid w:val="00276285"/>
    <w:rsid w:val="00276F8C"/>
    <w:rsid w:val="0028401D"/>
    <w:rsid w:val="0028543D"/>
    <w:rsid w:val="0028578F"/>
    <w:rsid w:val="002861E4"/>
    <w:rsid w:val="00287913"/>
    <w:rsid w:val="00287B08"/>
    <w:rsid w:val="002904B7"/>
    <w:rsid w:val="00292119"/>
    <w:rsid w:val="00292D55"/>
    <w:rsid w:val="00293DCA"/>
    <w:rsid w:val="00297CD9"/>
    <w:rsid w:val="002A1A3E"/>
    <w:rsid w:val="002A3B0F"/>
    <w:rsid w:val="002A47BB"/>
    <w:rsid w:val="002A49E3"/>
    <w:rsid w:val="002A53F5"/>
    <w:rsid w:val="002A5BFF"/>
    <w:rsid w:val="002B24F2"/>
    <w:rsid w:val="002B24FF"/>
    <w:rsid w:val="002B252E"/>
    <w:rsid w:val="002B4CD4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B08"/>
    <w:rsid w:val="002C6E4C"/>
    <w:rsid w:val="002C7609"/>
    <w:rsid w:val="002D0915"/>
    <w:rsid w:val="002D2109"/>
    <w:rsid w:val="002D2B5F"/>
    <w:rsid w:val="002D6F24"/>
    <w:rsid w:val="002D7C71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0F9"/>
    <w:rsid w:val="0030638F"/>
    <w:rsid w:val="00306BF2"/>
    <w:rsid w:val="003077E3"/>
    <w:rsid w:val="00310B30"/>
    <w:rsid w:val="00314632"/>
    <w:rsid w:val="00314B50"/>
    <w:rsid w:val="003151ED"/>
    <w:rsid w:val="00316248"/>
    <w:rsid w:val="00316AE1"/>
    <w:rsid w:val="00320140"/>
    <w:rsid w:val="0032222C"/>
    <w:rsid w:val="00322363"/>
    <w:rsid w:val="00322D15"/>
    <w:rsid w:val="00322FED"/>
    <w:rsid w:val="0033236C"/>
    <w:rsid w:val="00332666"/>
    <w:rsid w:val="0033399D"/>
    <w:rsid w:val="00333E79"/>
    <w:rsid w:val="00333EF7"/>
    <w:rsid w:val="0033483D"/>
    <w:rsid w:val="00334D36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150"/>
    <w:rsid w:val="003439EA"/>
    <w:rsid w:val="00343A17"/>
    <w:rsid w:val="00345255"/>
    <w:rsid w:val="00345C62"/>
    <w:rsid w:val="0034602A"/>
    <w:rsid w:val="00346C72"/>
    <w:rsid w:val="00351363"/>
    <w:rsid w:val="00351A78"/>
    <w:rsid w:val="00354B6E"/>
    <w:rsid w:val="003556C4"/>
    <w:rsid w:val="00356853"/>
    <w:rsid w:val="00356940"/>
    <w:rsid w:val="00356BDB"/>
    <w:rsid w:val="00356CEA"/>
    <w:rsid w:val="0036070C"/>
    <w:rsid w:val="003608AD"/>
    <w:rsid w:val="00361D69"/>
    <w:rsid w:val="00363851"/>
    <w:rsid w:val="00363889"/>
    <w:rsid w:val="0036475B"/>
    <w:rsid w:val="003662D1"/>
    <w:rsid w:val="00366888"/>
    <w:rsid w:val="00367EAE"/>
    <w:rsid w:val="003705B6"/>
    <w:rsid w:val="00372A54"/>
    <w:rsid w:val="00372E88"/>
    <w:rsid w:val="0038337E"/>
    <w:rsid w:val="00383481"/>
    <w:rsid w:val="00383D2C"/>
    <w:rsid w:val="003854F8"/>
    <w:rsid w:val="003855F4"/>
    <w:rsid w:val="00385EAD"/>
    <w:rsid w:val="00386594"/>
    <w:rsid w:val="00387CD5"/>
    <w:rsid w:val="00387EDD"/>
    <w:rsid w:val="00390C96"/>
    <w:rsid w:val="003914B1"/>
    <w:rsid w:val="0039163D"/>
    <w:rsid w:val="00391918"/>
    <w:rsid w:val="003919A5"/>
    <w:rsid w:val="003919F5"/>
    <w:rsid w:val="00391B3B"/>
    <w:rsid w:val="0039423D"/>
    <w:rsid w:val="00394C06"/>
    <w:rsid w:val="00396C94"/>
    <w:rsid w:val="003972DB"/>
    <w:rsid w:val="003A1077"/>
    <w:rsid w:val="003A21C4"/>
    <w:rsid w:val="003A22F2"/>
    <w:rsid w:val="003A5D57"/>
    <w:rsid w:val="003A6CC5"/>
    <w:rsid w:val="003B0F20"/>
    <w:rsid w:val="003B125A"/>
    <w:rsid w:val="003B2C6C"/>
    <w:rsid w:val="003B2CD1"/>
    <w:rsid w:val="003B36CD"/>
    <w:rsid w:val="003B39A3"/>
    <w:rsid w:val="003B47BA"/>
    <w:rsid w:val="003B4C84"/>
    <w:rsid w:val="003B4CAD"/>
    <w:rsid w:val="003B6FCF"/>
    <w:rsid w:val="003C0B74"/>
    <w:rsid w:val="003C11B4"/>
    <w:rsid w:val="003C12E2"/>
    <w:rsid w:val="003C1834"/>
    <w:rsid w:val="003C33C9"/>
    <w:rsid w:val="003C33DD"/>
    <w:rsid w:val="003C3EC0"/>
    <w:rsid w:val="003D061C"/>
    <w:rsid w:val="003D27AB"/>
    <w:rsid w:val="003D4B40"/>
    <w:rsid w:val="003D6653"/>
    <w:rsid w:val="003D6CF5"/>
    <w:rsid w:val="003D7501"/>
    <w:rsid w:val="003D7D4D"/>
    <w:rsid w:val="003E0691"/>
    <w:rsid w:val="003E0CDB"/>
    <w:rsid w:val="003E1E3C"/>
    <w:rsid w:val="003E2382"/>
    <w:rsid w:val="003E5C21"/>
    <w:rsid w:val="003E6CA9"/>
    <w:rsid w:val="003E6E03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07015"/>
    <w:rsid w:val="00413402"/>
    <w:rsid w:val="004140A3"/>
    <w:rsid w:val="00415297"/>
    <w:rsid w:val="00416670"/>
    <w:rsid w:val="00420BE8"/>
    <w:rsid w:val="004221E0"/>
    <w:rsid w:val="004231A4"/>
    <w:rsid w:val="004234B1"/>
    <w:rsid w:val="00423E6D"/>
    <w:rsid w:val="004247EE"/>
    <w:rsid w:val="00424B72"/>
    <w:rsid w:val="00425662"/>
    <w:rsid w:val="00425747"/>
    <w:rsid w:val="00425DD7"/>
    <w:rsid w:val="00426858"/>
    <w:rsid w:val="00426880"/>
    <w:rsid w:val="00426F53"/>
    <w:rsid w:val="004270AE"/>
    <w:rsid w:val="00427299"/>
    <w:rsid w:val="004302F7"/>
    <w:rsid w:val="00432674"/>
    <w:rsid w:val="0043361A"/>
    <w:rsid w:val="00433967"/>
    <w:rsid w:val="004367E0"/>
    <w:rsid w:val="00436C34"/>
    <w:rsid w:val="00437195"/>
    <w:rsid w:val="0044049D"/>
    <w:rsid w:val="00441518"/>
    <w:rsid w:val="004443F6"/>
    <w:rsid w:val="004544F8"/>
    <w:rsid w:val="0045646E"/>
    <w:rsid w:val="00456503"/>
    <w:rsid w:val="00457085"/>
    <w:rsid w:val="004573A0"/>
    <w:rsid w:val="0045754D"/>
    <w:rsid w:val="00464ABE"/>
    <w:rsid w:val="00464E6B"/>
    <w:rsid w:val="00465725"/>
    <w:rsid w:val="00467088"/>
    <w:rsid w:val="00471B42"/>
    <w:rsid w:val="00471FF3"/>
    <w:rsid w:val="00473990"/>
    <w:rsid w:val="00473B91"/>
    <w:rsid w:val="004748BD"/>
    <w:rsid w:val="00476B36"/>
    <w:rsid w:val="00477693"/>
    <w:rsid w:val="00481826"/>
    <w:rsid w:val="00481927"/>
    <w:rsid w:val="00481A9C"/>
    <w:rsid w:val="00482888"/>
    <w:rsid w:val="00482B4D"/>
    <w:rsid w:val="0048513C"/>
    <w:rsid w:val="004853C3"/>
    <w:rsid w:val="00485772"/>
    <w:rsid w:val="0048579F"/>
    <w:rsid w:val="00486566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600D"/>
    <w:rsid w:val="004B765D"/>
    <w:rsid w:val="004B79BF"/>
    <w:rsid w:val="004B7EDD"/>
    <w:rsid w:val="004C033A"/>
    <w:rsid w:val="004C1491"/>
    <w:rsid w:val="004C3690"/>
    <w:rsid w:val="004C3CDB"/>
    <w:rsid w:val="004C5423"/>
    <w:rsid w:val="004C69FF"/>
    <w:rsid w:val="004C6CFD"/>
    <w:rsid w:val="004C73E7"/>
    <w:rsid w:val="004D0502"/>
    <w:rsid w:val="004D0B1E"/>
    <w:rsid w:val="004D0E8F"/>
    <w:rsid w:val="004D3219"/>
    <w:rsid w:val="004D42BF"/>
    <w:rsid w:val="004D660A"/>
    <w:rsid w:val="004D6911"/>
    <w:rsid w:val="004D6CF8"/>
    <w:rsid w:val="004D6E38"/>
    <w:rsid w:val="004D713C"/>
    <w:rsid w:val="004E139C"/>
    <w:rsid w:val="004E290A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C51"/>
    <w:rsid w:val="00502785"/>
    <w:rsid w:val="00502D60"/>
    <w:rsid w:val="00502D66"/>
    <w:rsid w:val="00502FF8"/>
    <w:rsid w:val="00503881"/>
    <w:rsid w:val="0050497F"/>
    <w:rsid w:val="005052B4"/>
    <w:rsid w:val="005055A9"/>
    <w:rsid w:val="00505EE1"/>
    <w:rsid w:val="00506B0E"/>
    <w:rsid w:val="00512B23"/>
    <w:rsid w:val="005152CC"/>
    <w:rsid w:val="0052010A"/>
    <w:rsid w:val="00520C07"/>
    <w:rsid w:val="00521353"/>
    <w:rsid w:val="00521459"/>
    <w:rsid w:val="005222D6"/>
    <w:rsid w:val="0052330E"/>
    <w:rsid w:val="005236BD"/>
    <w:rsid w:val="00523B04"/>
    <w:rsid w:val="00523C48"/>
    <w:rsid w:val="00523E51"/>
    <w:rsid w:val="0052679B"/>
    <w:rsid w:val="00526F36"/>
    <w:rsid w:val="00532882"/>
    <w:rsid w:val="00533ADF"/>
    <w:rsid w:val="00534EC1"/>
    <w:rsid w:val="00535710"/>
    <w:rsid w:val="005379DA"/>
    <w:rsid w:val="00537A4D"/>
    <w:rsid w:val="00537CA4"/>
    <w:rsid w:val="005402EF"/>
    <w:rsid w:val="00540E97"/>
    <w:rsid w:val="00541564"/>
    <w:rsid w:val="005422B1"/>
    <w:rsid w:val="00543470"/>
    <w:rsid w:val="00543571"/>
    <w:rsid w:val="00543D8A"/>
    <w:rsid w:val="00545E4B"/>
    <w:rsid w:val="00550A3E"/>
    <w:rsid w:val="00552D3E"/>
    <w:rsid w:val="0055362C"/>
    <w:rsid w:val="00553F4A"/>
    <w:rsid w:val="00553F8C"/>
    <w:rsid w:val="005553DA"/>
    <w:rsid w:val="0055547C"/>
    <w:rsid w:val="00555646"/>
    <w:rsid w:val="00560834"/>
    <w:rsid w:val="00561A90"/>
    <w:rsid w:val="005627EE"/>
    <w:rsid w:val="00563563"/>
    <w:rsid w:val="00563C3B"/>
    <w:rsid w:val="005669A4"/>
    <w:rsid w:val="00566DEB"/>
    <w:rsid w:val="005670B6"/>
    <w:rsid w:val="005671F1"/>
    <w:rsid w:val="00567906"/>
    <w:rsid w:val="00567CD6"/>
    <w:rsid w:val="00570F85"/>
    <w:rsid w:val="00576A21"/>
    <w:rsid w:val="005809F1"/>
    <w:rsid w:val="00581F66"/>
    <w:rsid w:val="00582BCA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712"/>
    <w:rsid w:val="00590902"/>
    <w:rsid w:val="005911E2"/>
    <w:rsid w:val="00591E65"/>
    <w:rsid w:val="00594865"/>
    <w:rsid w:val="00594BEC"/>
    <w:rsid w:val="0059515C"/>
    <w:rsid w:val="00595BE0"/>
    <w:rsid w:val="00595E72"/>
    <w:rsid w:val="00596B35"/>
    <w:rsid w:val="005970DD"/>
    <w:rsid w:val="0059717D"/>
    <w:rsid w:val="005A01AB"/>
    <w:rsid w:val="005A2105"/>
    <w:rsid w:val="005A52F9"/>
    <w:rsid w:val="005A6767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3A77"/>
    <w:rsid w:val="005C7812"/>
    <w:rsid w:val="005C7A28"/>
    <w:rsid w:val="005D0047"/>
    <w:rsid w:val="005D06D9"/>
    <w:rsid w:val="005D0701"/>
    <w:rsid w:val="005D0E9E"/>
    <w:rsid w:val="005D19AC"/>
    <w:rsid w:val="005D235F"/>
    <w:rsid w:val="005D2A30"/>
    <w:rsid w:val="005D3302"/>
    <w:rsid w:val="005D6ABB"/>
    <w:rsid w:val="005D7267"/>
    <w:rsid w:val="005D78E0"/>
    <w:rsid w:val="005D79FB"/>
    <w:rsid w:val="005E241D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04894"/>
    <w:rsid w:val="00610668"/>
    <w:rsid w:val="00611041"/>
    <w:rsid w:val="0061236B"/>
    <w:rsid w:val="0061302D"/>
    <w:rsid w:val="006177A7"/>
    <w:rsid w:val="00621858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2436"/>
    <w:rsid w:val="00643BF0"/>
    <w:rsid w:val="00644392"/>
    <w:rsid w:val="00645B27"/>
    <w:rsid w:val="00651282"/>
    <w:rsid w:val="006557CF"/>
    <w:rsid w:val="00656432"/>
    <w:rsid w:val="00656C94"/>
    <w:rsid w:val="006619DC"/>
    <w:rsid w:val="00661F9D"/>
    <w:rsid w:val="00662F1A"/>
    <w:rsid w:val="00664894"/>
    <w:rsid w:val="00665D06"/>
    <w:rsid w:val="00666202"/>
    <w:rsid w:val="00666796"/>
    <w:rsid w:val="006708D4"/>
    <w:rsid w:val="006745DE"/>
    <w:rsid w:val="00674E22"/>
    <w:rsid w:val="00676348"/>
    <w:rsid w:val="00677948"/>
    <w:rsid w:val="00677FF0"/>
    <w:rsid w:val="00680731"/>
    <w:rsid w:val="006817B0"/>
    <w:rsid w:val="00683C60"/>
    <w:rsid w:val="00684323"/>
    <w:rsid w:val="00684A73"/>
    <w:rsid w:val="006850FA"/>
    <w:rsid w:val="0068717E"/>
    <w:rsid w:val="00687698"/>
    <w:rsid w:val="00687D73"/>
    <w:rsid w:val="00690958"/>
    <w:rsid w:val="006924FC"/>
    <w:rsid w:val="00694123"/>
    <w:rsid w:val="00696D6F"/>
    <w:rsid w:val="00696E7C"/>
    <w:rsid w:val="00696F25"/>
    <w:rsid w:val="00697F96"/>
    <w:rsid w:val="006A00C7"/>
    <w:rsid w:val="006A2081"/>
    <w:rsid w:val="006A247F"/>
    <w:rsid w:val="006A42E1"/>
    <w:rsid w:val="006B0754"/>
    <w:rsid w:val="006B153E"/>
    <w:rsid w:val="006B1C39"/>
    <w:rsid w:val="006B2074"/>
    <w:rsid w:val="006B2B25"/>
    <w:rsid w:val="006B3B93"/>
    <w:rsid w:val="006B41EC"/>
    <w:rsid w:val="006B4270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3A5F"/>
    <w:rsid w:val="006E47D3"/>
    <w:rsid w:val="006E4BA3"/>
    <w:rsid w:val="006E4D06"/>
    <w:rsid w:val="006E5BB0"/>
    <w:rsid w:val="006E7650"/>
    <w:rsid w:val="006E7BB8"/>
    <w:rsid w:val="006F2C68"/>
    <w:rsid w:val="006F30D7"/>
    <w:rsid w:val="006F4A6F"/>
    <w:rsid w:val="006F5101"/>
    <w:rsid w:val="006F5B26"/>
    <w:rsid w:val="006F7D91"/>
    <w:rsid w:val="0070027C"/>
    <w:rsid w:val="00701B9D"/>
    <w:rsid w:val="00704391"/>
    <w:rsid w:val="0070531C"/>
    <w:rsid w:val="007054E3"/>
    <w:rsid w:val="00710BCA"/>
    <w:rsid w:val="00711AF7"/>
    <w:rsid w:val="00716C14"/>
    <w:rsid w:val="00716D07"/>
    <w:rsid w:val="00723AB9"/>
    <w:rsid w:val="0072461F"/>
    <w:rsid w:val="00724BA9"/>
    <w:rsid w:val="00725178"/>
    <w:rsid w:val="00726281"/>
    <w:rsid w:val="00730E7F"/>
    <w:rsid w:val="0073281D"/>
    <w:rsid w:val="00734BCF"/>
    <w:rsid w:val="00735287"/>
    <w:rsid w:val="007358C2"/>
    <w:rsid w:val="00735AAE"/>
    <w:rsid w:val="00735D11"/>
    <w:rsid w:val="00736294"/>
    <w:rsid w:val="007372C7"/>
    <w:rsid w:val="00737854"/>
    <w:rsid w:val="00742081"/>
    <w:rsid w:val="00745FA2"/>
    <w:rsid w:val="00746888"/>
    <w:rsid w:val="00746B18"/>
    <w:rsid w:val="0075144C"/>
    <w:rsid w:val="00751539"/>
    <w:rsid w:val="00751FAC"/>
    <w:rsid w:val="007617B7"/>
    <w:rsid w:val="00764176"/>
    <w:rsid w:val="0077023A"/>
    <w:rsid w:val="00772605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31E"/>
    <w:rsid w:val="00790A82"/>
    <w:rsid w:val="00791A82"/>
    <w:rsid w:val="00795F62"/>
    <w:rsid w:val="00796C7E"/>
    <w:rsid w:val="00796FAF"/>
    <w:rsid w:val="007A036A"/>
    <w:rsid w:val="007A0468"/>
    <w:rsid w:val="007A08A9"/>
    <w:rsid w:val="007A08E7"/>
    <w:rsid w:val="007A12CF"/>
    <w:rsid w:val="007A15A1"/>
    <w:rsid w:val="007A1E24"/>
    <w:rsid w:val="007A32C2"/>
    <w:rsid w:val="007A338F"/>
    <w:rsid w:val="007A38E1"/>
    <w:rsid w:val="007A6E53"/>
    <w:rsid w:val="007B1676"/>
    <w:rsid w:val="007B30F1"/>
    <w:rsid w:val="007B60F1"/>
    <w:rsid w:val="007B6253"/>
    <w:rsid w:val="007C0A43"/>
    <w:rsid w:val="007C15F2"/>
    <w:rsid w:val="007C1827"/>
    <w:rsid w:val="007C6167"/>
    <w:rsid w:val="007D2415"/>
    <w:rsid w:val="007D3381"/>
    <w:rsid w:val="007D41C9"/>
    <w:rsid w:val="007D46EC"/>
    <w:rsid w:val="007D766E"/>
    <w:rsid w:val="007D77AE"/>
    <w:rsid w:val="007D786B"/>
    <w:rsid w:val="007E00C1"/>
    <w:rsid w:val="007E0B50"/>
    <w:rsid w:val="007E194E"/>
    <w:rsid w:val="007E2B3A"/>
    <w:rsid w:val="007E54B1"/>
    <w:rsid w:val="007E60C6"/>
    <w:rsid w:val="007E6EEF"/>
    <w:rsid w:val="007E6FCA"/>
    <w:rsid w:val="007F075F"/>
    <w:rsid w:val="007F188C"/>
    <w:rsid w:val="007F2F65"/>
    <w:rsid w:val="007F3194"/>
    <w:rsid w:val="007F33A1"/>
    <w:rsid w:val="007F391B"/>
    <w:rsid w:val="007F7C65"/>
    <w:rsid w:val="00802B9C"/>
    <w:rsid w:val="00803234"/>
    <w:rsid w:val="0080324E"/>
    <w:rsid w:val="00803DC8"/>
    <w:rsid w:val="00803DE0"/>
    <w:rsid w:val="0080425C"/>
    <w:rsid w:val="0080442B"/>
    <w:rsid w:val="00806092"/>
    <w:rsid w:val="00807975"/>
    <w:rsid w:val="00810918"/>
    <w:rsid w:val="00812AA8"/>
    <w:rsid w:val="00812E03"/>
    <w:rsid w:val="008131C6"/>
    <w:rsid w:val="008131CA"/>
    <w:rsid w:val="00813CCE"/>
    <w:rsid w:val="0081551F"/>
    <w:rsid w:val="0081562A"/>
    <w:rsid w:val="00815716"/>
    <w:rsid w:val="0081755D"/>
    <w:rsid w:val="00817EDA"/>
    <w:rsid w:val="00824205"/>
    <w:rsid w:val="00824BC3"/>
    <w:rsid w:val="00825D45"/>
    <w:rsid w:val="008261F7"/>
    <w:rsid w:val="00826887"/>
    <w:rsid w:val="00826CFC"/>
    <w:rsid w:val="00826E55"/>
    <w:rsid w:val="008274FF"/>
    <w:rsid w:val="00827B87"/>
    <w:rsid w:val="00830EA5"/>
    <w:rsid w:val="008313F6"/>
    <w:rsid w:val="00835656"/>
    <w:rsid w:val="0083568D"/>
    <w:rsid w:val="00835B21"/>
    <w:rsid w:val="00836137"/>
    <w:rsid w:val="00837DB1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5C12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7A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3AD6"/>
    <w:rsid w:val="00894DFA"/>
    <w:rsid w:val="00895B8E"/>
    <w:rsid w:val="00896764"/>
    <w:rsid w:val="0089744D"/>
    <w:rsid w:val="008A0923"/>
    <w:rsid w:val="008A0AEA"/>
    <w:rsid w:val="008A12E6"/>
    <w:rsid w:val="008A1C47"/>
    <w:rsid w:val="008A2223"/>
    <w:rsid w:val="008A3512"/>
    <w:rsid w:val="008A3B83"/>
    <w:rsid w:val="008A410E"/>
    <w:rsid w:val="008A647A"/>
    <w:rsid w:val="008A7AA6"/>
    <w:rsid w:val="008B05DB"/>
    <w:rsid w:val="008B4106"/>
    <w:rsid w:val="008B5792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17F6"/>
    <w:rsid w:val="008E3881"/>
    <w:rsid w:val="008E477D"/>
    <w:rsid w:val="008E55A1"/>
    <w:rsid w:val="008E694A"/>
    <w:rsid w:val="008E6CC0"/>
    <w:rsid w:val="008E7423"/>
    <w:rsid w:val="008E7B74"/>
    <w:rsid w:val="008E7E43"/>
    <w:rsid w:val="008F0708"/>
    <w:rsid w:val="008F0C23"/>
    <w:rsid w:val="00901641"/>
    <w:rsid w:val="0090194A"/>
    <w:rsid w:val="00903FD5"/>
    <w:rsid w:val="0090682A"/>
    <w:rsid w:val="0090687F"/>
    <w:rsid w:val="0090735F"/>
    <w:rsid w:val="0091091B"/>
    <w:rsid w:val="0091138C"/>
    <w:rsid w:val="0091232D"/>
    <w:rsid w:val="009128FE"/>
    <w:rsid w:val="00913914"/>
    <w:rsid w:val="009143DF"/>
    <w:rsid w:val="00914C38"/>
    <w:rsid w:val="00914D8B"/>
    <w:rsid w:val="0091626B"/>
    <w:rsid w:val="0091674C"/>
    <w:rsid w:val="00916E4B"/>
    <w:rsid w:val="00917445"/>
    <w:rsid w:val="0091793B"/>
    <w:rsid w:val="00920C2C"/>
    <w:rsid w:val="00921905"/>
    <w:rsid w:val="00922400"/>
    <w:rsid w:val="0092351A"/>
    <w:rsid w:val="0092410A"/>
    <w:rsid w:val="00925F6F"/>
    <w:rsid w:val="0093035E"/>
    <w:rsid w:val="009319B9"/>
    <w:rsid w:val="00931CF4"/>
    <w:rsid w:val="009355A9"/>
    <w:rsid w:val="009362E0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1FF"/>
    <w:rsid w:val="00957125"/>
    <w:rsid w:val="00957632"/>
    <w:rsid w:val="009601AE"/>
    <w:rsid w:val="00960D2A"/>
    <w:rsid w:val="00961A5E"/>
    <w:rsid w:val="00963008"/>
    <w:rsid w:val="00964A1A"/>
    <w:rsid w:val="00964E2C"/>
    <w:rsid w:val="009669A8"/>
    <w:rsid w:val="009706C5"/>
    <w:rsid w:val="00974863"/>
    <w:rsid w:val="0097668A"/>
    <w:rsid w:val="00977135"/>
    <w:rsid w:val="009771EB"/>
    <w:rsid w:val="00980C2E"/>
    <w:rsid w:val="00984596"/>
    <w:rsid w:val="009846C0"/>
    <w:rsid w:val="00985CC6"/>
    <w:rsid w:val="00987CAF"/>
    <w:rsid w:val="00987D2C"/>
    <w:rsid w:val="00991B57"/>
    <w:rsid w:val="00992D10"/>
    <w:rsid w:val="00993C85"/>
    <w:rsid w:val="0099486C"/>
    <w:rsid w:val="009A1070"/>
    <w:rsid w:val="009A12EC"/>
    <w:rsid w:val="009A2B27"/>
    <w:rsid w:val="009A31AD"/>
    <w:rsid w:val="009A46D1"/>
    <w:rsid w:val="009A583F"/>
    <w:rsid w:val="009A63CD"/>
    <w:rsid w:val="009B0811"/>
    <w:rsid w:val="009B6602"/>
    <w:rsid w:val="009C01F7"/>
    <w:rsid w:val="009C234F"/>
    <w:rsid w:val="009C4118"/>
    <w:rsid w:val="009C5016"/>
    <w:rsid w:val="009D19B8"/>
    <w:rsid w:val="009D3517"/>
    <w:rsid w:val="009D374D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1A1"/>
    <w:rsid w:val="00A00258"/>
    <w:rsid w:val="00A00692"/>
    <w:rsid w:val="00A009FD"/>
    <w:rsid w:val="00A00C02"/>
    <w:rsid w:val="00A01314"/>
    <w:rsid w:val="00A0401B"/>
    <w:rsid w:val="00A04B30"/>
    <w:rsid w:val="00A04B46"/>
    <w:rsid w:val="00A052EC"/>
    <w:rsid w:val="00A05C52"/>
    <w:rsid w:val="00A06EF2"/>
    <w:rsid w:val="00A0767E"/>
    <w:rsid w:val="00A07FA1"/>
    <w:rsid w:val="00A10C81"/>
    <w:rsid w:val="00A10E88"/>
    <w:rsid w:val="00A1132D"/>
    <w:rsid w:val="00A16711"/>
    <w:rsid w:val="00A169F6"/>
    <w:rsid w:val="00A16B32"/>
    <w:rsid w:val="00A218A9"/>
    <w:rsid w:val="00A22245"/>
    <w:rsid w:val="00A23A98"/>
    <w:rsid w:val="00A24EE5"/>
    <w:rsid w:val="00A26FC4"/>
    <w:rsid w:val="00A304A9"/>
    <w:rsid w:val="00A31D03"/>
    <w:rsid w:val="00A33689"/>
    <w:rsid w:val="00A3391C"/>
    <w:rsid w:val="00A34458"/>
    <w:rsid w:val="00A352FF"/>
    <w:rsid w:val="00A36F54"/>
    <w:rsid w:val="00A3755B"/>
    <w:rsid w:val="00A400FB"/>
    <w:rsid w:val="00A40616"/>
    <w:rsid w:val="00A40730"/>
    <w:rsid w:val="00A45744"/>
    <w:rsid w:val="00A45C90"/>
    <w:rsid w:val="00A463B2"/>
    <w:rsid w:val="00A469D5"/>
    <w:rsid w:val="00A46E2B"/>
    <w:rsid w:val="00A47071"/>
    <w:rsid w:val="00A5060C"/>
    <w:rsid w:val="00A50E62"/>
    <w:rsid w:val="00A516C8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64EA"/>
    <w:rsid w:val="00A66AA1"/>
    <w:rsid w:val="00A671BD"/>
    <w:rsid w:val="00A675E7"/>
    <w:rsid w:val="00A70D0A"/>
    <w:rsid w:val="00A75245"/>
    <w:rsid w:val="00A76319"/>
    <w:rsid w:val="00A80B8A"/>
    <w:rsid w:val="00A817ED"/>
    <w:rsid w:val="00A82986"/>
    <w:rsid w:val="00A82E4C"/>
    <w:rsid w:val="00A830FA"/>
    <w:rsid w:val="00A83838"/>
    <w:rsid w:val="00A83983"/>
    <w:rsid w:val="00A84F7E"/>
    <w:rsid w:val="00A85D11"/>
    <w:rsid w:val="00A8658E"/>
    <w:rsid w:val="00A875EC"/>
    <w:rsid w:val="00A91615"/>
    <w:rsid w:val="00A93233"/>
    <w:rsid w:val="00A93850"/>
    <w:rsid w:val="00A93DAB"/>
    <w:rsid w:val="00A9508F"/>
    <w:rsid w:val="00A95CBA"/>
    <w:rsid w:val="00A96AF2"/>
    <w:rsid w:val="00AA19E8"/>
    <w:rsid w:val="00AA21B0"/>
    <w:rsid w:val="00AA3778"/>
    <w:rsid w:val="00AA45E3"/>
    <w:rsid w:val="00AA4CEB"/>
    <w:rsid w:val="00AA6CC2"/>
    <w:rsid w:val="00AA77DC"/>
    <w:rsid w:val="00AB008F"/>
    <w:rsid w:val="00AB08C0"/>
    <w:rsid w:val="00AB09DD"/>
    <w:rsid w:val="00AB0E4C"/>
    <w:rsid w:val="00AB17AA"/>
    <w:rsid w:val="00AB24A6"/>
    <w:rsid w:val="00AB3C9A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82A"/>
    <w:rsid w:val="00AD6A63"/>
    <w:rsid w:val="00AD6B31"/>
    <w:rsid w:val="00AE2D73"/>
    <w:rsid w:val="00AE568B"/>
    <w:rsid w:val="00AE636E"/>
    <w:rsid w:val="00AE63E6"/>
    <w:rsid w:val="00AF080B"/>
    <w:rsid w:val="00AF0D14"/>
    <w:rsid w:val="00AF0D68"/>
    <w:rsid w:val="00AF11FF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4AE"/>
    <w:rsid w:val="00B1489E"/>
    <w:rsid w:val="00B16A10"/>
    <w:rsid w:val="00B175B2"/>
    <w:rsid w:val="00B2231B"/>
    <w:rsid w:val="00B226D9"/>
    <w:rsid w:val="00B22BEF"/>
    <w:rsid w:val="00B2346F"/>
    <w:rsid w:val="00B24108"/>
    <w:rsid w:val="00B27DD0"/>
    <w:rsid w:val="00B32900"/>
    <w:rsid w:val="00B34BB9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A7F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E56"/>
    <w:rsid w:val="00B62FB9"/>
    <w:rsid w:val="00B6364E"/>
    <w:rsid w:val="00B63BFA"/>
    <w:rsid w:val="00B63C99"/>
    <w:rsid w:val="00B63CF4"/>
    <w:rsid w:val="00B651E4"/>
    <w:rsid w:val="00B66A40"/>
    <w:rsid w:val="00B66AC4"/>
    <w:rsid w:val="00B7064A"/>
    <w:rsid w:val="00B72C52"/>
    <w:rsid w:val="00B74726"/>
    <w:rsid w:val="00B75EB3"/>
    <w:rsid w:val="00B76AE0"/>
    <w:rsid w:val="00B76D93"/>
    <w:rsid w:val="00B803DF"/>
    <w:rsid w:val="00B8080D"/>
    <w:rsid w:val="00B81391"/>
    <w:rsid w:val="00B81C3E"/>
    <w:rsid w:val="00B82E8F"/>
    <w:rsid w:val="00B83D30"/>
    <w:rsid w:val="00B869EC"/>
    <w:rsid w:val="00B9055D"/>
    <w:rsid w:val="00B910E7"/>
    <w:rsid w:val="00B9174E"/>
    <w:rsid w:val="00B91E45"/>
    <w:rsid w:val="00B924AE"/>
    <w:rsid w:val="00B92974"/>
    <w:rsid w:val="00B92E64"/>
    <w:rsid w:val="00B931EE"/>
    <w:rsid w:val="00B9372D"/>
    <w:rsid w:val="00B93812"/>
    <w:rsid w:val="00B960DC"/>
    <w:rsid w:val="00B9682F"/>
    <w:rsid w:val="00B97FE9"/>
    <w:rsid w:val="00BA06C1"/>
    <w:rsid w:val="00BA0E16"/>
    <w:rsid w:val="00BA3A3C"/>
    <w:rsid w:val="00BA3B04"/>
    <w:rsid w:val="00BA45B4"/>
    <w:rsid w:val="00BA4C19"/>
    <w:rsid w:val="00BA51A1"/>
    <w:rsid w:val="00BA59EF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2690"/>
    <w:rsid w:val="00BC557C"/>
    <w:rsid w:val="00BC6B5C"/>
    <w:rsid w:val="00BC7869"/>
    <w:rsid w:val="00BC7AB9"/>
    <w:rsid w:val="00BD064F"/>
    <w:rsid w:val="00BD26B7"/>
    <w:rsid w:val="00BD7101"/>
    <w:rsid w:val="00BD7D24"/>
    <w:rsid w:val="00BE078D"/>
    <w:rsid w:val="00BE230E"/>
    <w:rsid w:val="00BE53E8"/>
    <w:rsid w:val="00BE7B04"/>
    <w:rsid w:val="00BF0512"/>
    <w:rsid w:val="00BF41DB"/>
    <w:rsid w:val="00BF4519"/>
    <w:rsid w:val="00BF4B43"/>
    <w:rsid w:val="00BF54F3"/>
    <w:rsid w:val="00BF635E"/>
    <w:rsid w:val="00BF6E09"/>
    <w:rsid w:val="00C0092E"/>
    <w:rsid w:val="00C01429"/>
    <w:rsid w:val="00C01D89"/>
    <w:rsid w:val="00C02BA0"/>
    <w:rsid w:val="00C05065"/>
    <w:rsid w:val="00C06706"/>
    <w:rsid w:val="00C07572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EEA"/>
    <w:rsid w:val="00C2409F"/>
    <w:rsid w:val="00C25146"/>
    <w:rsid w:val="00C25BC6"/>
    <w:rsid w:val="00C26A0E"/>
    <w:rsid w:val="00C26F3E"/>
    <w:rsid w:val="00C308A7"/>
    <w:rsid w:val="00C3209D"/>
    <w:rsid w:val="00C3377C"/>
    <w:rsid w:val="00C340BF"/>
    <w:rsid w:val="00C360C1"/>
    <w:rsid w:val="00C362AD"/>
    <w:rsid w:val="00C3645B"/>
    <w:rsid w:val="00C374E8"/>
    <w:rsid w:val="00C403AA"/>
    <w:rsid w:val="00C42653"/>
    <w:rsid w:val="00C42A4D"/>
    <w:rsid w:val="00C42F80"/>
    <w:rsid w:val="00C43597"/>
    <w:rsid w:val="00C44DCB"/>
    <w:rsid w:val="00C50748"/>
    <w:rsid w:val="00C509CF"/>
    <w:rsid w:val="00C51F39"/>
    <w:rsid w:val="00C52437"/>
    <w:rsid w:val="00C52619"/>
    <w:rsid w:val="00C5309A"/>
    <w:rsid w:val="00C53389"/>
    <w:rsid w:val="00C54785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3AFC"/>
    <w:rsid w:val="00C657D7"/>
    <w:rsid w:val="00C66582"/>
    <w:rsid w:val="00C67FD7"/>
    <w:rsid w:val="00C717DB"/>
    <w:rsid w:val="00C71F07"/>
    <w:rsid w:val="00C742AC"/>
    <w:rsid w:val="00C749EE"/>
    <w:rsid w:val="00C758D6"/>
    <w:rsid w:val="00C759CB"/>
    <w:rsid w:val="00C7617F"/>
    <w:rsid w:val="00C81450"/>
    <w:rsid w:val="00C82B8B"/>
    <w:rsid w:val="00C831D8"/>
    <w:rsid w:val="00C85194"/>
    <w:rsid w:val="00C87498"/>
    <w:rsid w:val="00C8782D"/>
    <w:rsid w:val="00C9054B"/>
    <w:rsid w:val="00C9075C"/>
    <w:rsid w:val="00C9099B"/>
    <w:rsid w:val="00C91E63"/>
    <w:rsid w:val="00C93153"/>
    <w:rsid w:val="00C93CA8"/>
    <w:rsid w:val="00C9419B"/>
    <w:rsid w:val="00C9624C"/>
    <w:rsid w:val="00C97DC0"/>
    <w:rsid w:val="00CA0983"/>
    <w:rsid w:val="00CA2736"/>
    <w:rsid w:val="00CA38AA"/>
    <w:rsid w:val="00CA5336"/>
    <w:rsid w:val="00CA72FE"/>
    <w:rsid w:val="00CA732C"/>
    <w:rsid w:val="00CB0846"/>
    <w:rsid w:val="00CB1171"/>
    <w:rsid w:val="00CB1FA0"/>
    <w:rsid w:val="00CB26EE"/>
    <w:rsid w:val="00CB295D"/>
    <w:rsid w:val="00CB4805"/>
    <w:rsid w:val="00CB62BF"/>
    <w:rsid w:val="00CB6DE3"/>
    <w:rsid w:val="00CB7982"/>
    <w:rsid w:val="00CB7DAF"/>
    <w:rsid w:val="00CC0252"/>
    <w:rsid w:val="00CC16A6"/>
    <w:rsid w:val="00CC2226"/>
    <w:rsid w:val="00CD0061"/>
    <w:rsid w:val="00CD02E1"/>
    <w:rsid w:val="00CD29C1"/>
    <w:rsid w:val="00CD3857"/>
    <w:rsid w:val="00CD3B20"/>
    <w:rsid w:val="00CD5851"/>
    <w:rsid w:val="00CD5C6E"/>
    <w:rsid w:val="00CD77E9"/>
    <w:rsid w:val="00CD79C6"/>
    <w:rsid w:val="00CE132D"/>
    <w:rsid w:val="00CE28CE"/>
    <w:rsid w:val="00CE3CC9"/>
    <w:rsid w:val="00CE5930"/>
    <w:rsid w:val="00CF3084"/>
    <w:rsid w:val="00CF43DA"/>
    <w:rsid w:val="00CF4AC6"/>
    <w:rsid w:val="00CF548F"/>
    <w:rsid w:val="00CF74FE"/>
    <w:rsid w:val="00D021A5"/>
    <w:rsid w:val="00D02518"/>
    <w:rsid w:val="00D053E8"/>
    <w:rsid w:val="00D07D20"/>
    <w:rsid w:val="00D102D8"/>
    <w:rsid w:val="00D11BE9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6A10"/>
    <w:rsid w:val="00D27007"/>
    <w:rsid w:val="00D31F1E"/>
    <w:rsid w:val="00D342B2"/>
    <w:rsid w:val="00D367A5"/>
    <w:rsid w:val="00D377A7"/>
    <w:rsid w:val="00D427FE"/>
    <w:rsid w:val="00D430C9"/>
    <w:rsid w:val="00D436A3"/>
    <w:rsid w:val="00D45DE6"/>
    <w:rsid w:val="00D474FC"/>
    <w:rsid w:val="00D5065D"/>
    <w:rsid w:val="00D5370F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25C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87086"/>
    <w:rsid w:val="00D9081C"/>
    <w:rsid w:val="00D9331E"/>
    <w:rsid w:val="00D93840"/>
    <w:rsid w:val="00D966FE"/>
    <w:rsid w:val="00D97B61"/>
    <w:rsid w:val="00D97FAB"/>
    <w:rsid w:val="00DA360F"/>
    <w:rsid w:val="00DA37A0"/>
    <w:rsid w:val="00DA66E8"/>
    <w:rsid w:val="00DA673B"/>
    <w:rsid w:val="00DA6D48"/>
    <w:rsid w:val="00DB07A9"/>
    <w:rsid w:val="00DB38F4"/>
    <w:rsid w:val="00DB406E"/>
    <w:rsid w:val="00DB4A66"/>
    <w:rsid w:val="00DB5455"/>
    <w:rsid w:val="00DB6A50"/>
    <w:rsid w:val="00DB6A90"/>
    <w:rsid w:val="00DB71E9"/>
    <w:rsid w:val="00DB7BD4"/>
    <w:rsid w:val="00DC08AC"/>
    <w:rsid w:val="00DC1424"/>
    <w:rsid w:val="00DC1A39"/>
    <w:rsid w:val="00DC1C67"/>
    <w:rsid w:val="00DC217C"/>
    <w:rsid w:val="00DC2C0E"/>
    <w:rsid w:val="00DC2F6B"/>
    <w:rsid w:val="00DC2FC3"/>
    <w:rsid w:val="00DC4181"/>
    <w:rsid w:val="00DC4CA1"/>
    <w:rsid w:val="00DC7957"/>
    <w:rsid w:val="00DC7AAF"/>
    <w:rsid w:val="00DD0E04"/>
    <w:rsid w:val="00DD1837"/>
    <w:rsid w:val="00DD21F2"/>
    <w:rsid w:val="00DD2943"/>
    <w:rsid w:val="00DD4062"/>
    <w:rsid w:val="00DD547B"/>
    <w:rsid w:val="00DD7485"/>
    <w:rsid w:val="00DD7A1F"/>
    <w:rsid w:val="00DD7A9A"/>
    <w:rsid w:val="00DD7B4F"/>
    <w:rsid w:val="00DE3266"/>
    <w:rsid w:val="00DE4028"/>
    <w:rsid w:val="00DE402C"/>
    <w:rsid w:val="00DE43AB"/>
    <w:rsid w:val="00DE4A9A"/>
    <w:rsid w:val="00DE6179"/>
    <w:rsid w:val="00DE6C8D"/>
    <w:rsid w:val="00DF14FD"/>
    <w:rsid w:val="00DF1B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3FCD"/>
    <w:rsid w:val="00E147BA"/>
    <w:rsid w:val="00E14F44"/>
    <w:rsid w:val="00E165CC"/>
    <w:rsid w:val="00E16689"/>
    <w:rsid w:val="00E1751F"/>
    <w:rsid w:val="00E176DF"/>
    <w:rsid w:val="00E228FC"/>
    <w:rsid w:val="00E235C0"/>
    <w:rsid w:val="00E23F39"/>
    <w:rsid w:val="00E306FB"/>
    <w:rsid w:val="00E30BF4"/>
    <w:rsid w:val="00E30FC0"/>
    <w:rsid w:val="00E32719"/>
    <w:rsid w:val="00E3277B"/>
    <w:rsid w:val="00E3457B"/>
    <w:rsid w:val="00E34C6B"/>
    <w:rsid w:val="00E34C9B"/>
    <w:rsid w:val="00E36284"/>
    <w:rsid w:val="00E364BD"/>
    <w:rsid w:val="00E3650E"/>
    <w:rsid w:val="00E3680D"/>
    <w:rsid w:val="00E37335"/>
    <w:rsid w:val="00E4187F"/>
    <w:rsid w:val="00E47BFE"/>
    <w:rsid w:val="00E517DD"/>
    <w:rsid w:val="00E52B7B"/>
    <w:rsid w:val="00E543F9"/>
    <w:rsid w:val="00E54CE9"/>
    <w:rsid w:val="00E57162"/>
    <w:rsid w:val="00E5732C"/>
    <w:rsid w:val="00E611BA"/>
    <w:rsid w:val="00E6271C"/>
    <w:rsid w:val="00E6670A"/>
    <w:rsid w:val="00E70720"/>
    <w:rsid w:val="00E70B33"/>
    <w:rsid w:val="00E71171"/>
    <w:rsid w:val="00E7278D"/>
    <w:rsid w:val="00E7282E"/>
    <w:rsid w:val="00E748BD"/>
    <w:rsid w:val="00E74AFB"/>
    <w:rsid w:val="00E7561C"/>
    <w:rsid w:val="00E76BDA"/>
    <w:rsid w:val="00E80042"/>
    <w:rsid w:val="00E80792"/>
    <w:rsid w:val="00E81984"/>
    <w:rsid w:val="00E8204F"/>
    <w:rsid w:val="00E8322E"/>
    <w:rsid w:val="00E83E95"/>
    <w:rsid w:val="00E84F6B"/>
    <w:rsid w:val="00E8516E"/>
    <w:rsid w:val="00E8629C"/>
    <w:rsid w:val="00E8676C"/>
    <w:rsid w:val="00E86CA6"/>
    <w:rsid w:val="00E9171E"/>
    <w:rsid w:val="00E92869"/>
    <w:rsid w:val="00E957C7"/>
    <w:rsid w:val="00E95AEA"/>
    <w:rsid w:val="00E97104"/>
    <w:rsid w:val="00E975DF"/>
    <w:rsid w:val="00EA1B45"/>
    <w:rsid w:val="00EA2A3C"/>
    <w:rsid w:val="00EA413E"/>
    <w:rsid w:val="00EA520C"/>
    <w:rsid w:val="00EA5F7B"/>
    <w:rsid w:val="00EA6A25"/>
    <w:rsid w:val="00EB010E"/>
    <w:rsid w:val="00EB1835"/>
    <w:rsid w:val="00EB1BE0"/>
    <w:rsid w:val="00EB2583"/>
    <w:rsid w:val="00EB326E"/>
    <w:rsid w:val="00EB39F1"/>
    <w:rsid w:val="00EB41B3"/>
    <w:rsid w:val="00EB42E4"/>
    <w:rsid w:val="00EB5027"/>
    <w:rsid w:val="00EB70BD"/>
    <w:rsid w:val="00EB7735"/>
    <w:rsid w:val="00EB77C2"/>
    <w:rsid w:val="00EB7DCB"/>
    <w:rsid w:val="00EC0804"/>
    <w:rsid w:val="00EC09F9"/>
    <w:rsid w:val="00EC0B7F"/>
    <w:rsid w:val="00EC3707"/>
    <w:rsid w:val="00EC40F6"/>
    <w:rsid w:val="00EC49BC"/>
    <w:rsid w:val="00EC77B8"/>
    <w:rsid w:val="00ED0AE1"/>
    <w:rsid w:val="00ED15A4"/>
    <w:rsid w:val="00ED4C19"/>
    <w:rsid w:val="00ED4D55"/>
    <w:rsid w:val="00ED5E23"/>
    <w:rsid w:val="00ED6EED"/>
    <w:rsid w:val="00ED72BC"/>
    <w:rsid w:val="00EE1BC6"/>
    <w:rsid w:val="00EE1EFB"/>
    <w:rsid w:val="00EE267A"/>
    <w:rsid w:val="00EE33CF"/>
    <w:rsid w:val="00EE4189"/>
    <w:rsid w:val="00EE41C2"/>
    <w:rsid w:val="00EE4F22"/>
    <w:rsid w:val="00EE5B1B"/>
    <w:rsid w:val="00EF08F8"/>
    <w:rsid w:val="00EF161A"/>
    <w:rsid w:val="00EF1B55"/>
    <w:rsid w:val="00EF2CCF"/>
    <w:rsid w:val="00EF3096"/>
    <w:rsid w:val="00EF4CD8"/>
    <w:rsid w:val="00EF5590"/>
    <w:rsid w:val="00EF5BE6"/>
    <w:rsid w:val="00EF6B54"/>
    <w:rsid w:val="00EF6BD8"/>
    <w:rsid w:val="00F02F96"/>
    <w:rsid w:val="00F04E5A"/>
    <w:rsid w:val="00F06E62"/>
    <w:rsid w:val="00F07A3E"/>
    <w:rsid w:val="00F1122F"/>
    <w:rsid w:val="00F11B26"/>
    <w:rsid w:val="00F121FE"/>
    <w:rsid w:val="00F13F7A"/>
    <w:rsid w:val="00F14000"/>
    <w:rsid w:val="00F15BE9"/>
    <w:rsid w:val="00F16303"/>
    <w:rsid w:val="00F16EE0"/>
    <w:rsid w:val="00F22619"/>
    <w:rsid w:val="00F22BEA"/>
    <w:rsid w:val="00F231FF"/>
    <w:rsid w:val="00F23C88"/>
    <w:rsid w:val="00F25276"/>
    <w:rsid w:val="00F25688"/>
    <w:rsid w:val="00F265B1"/>
    <w:rsid w:val="00F26A5F"/>
    <w:rsid w:val="00F27DCE"/>
    <w:rsid w:val="00F302D9"/>
    <w:rsid w:val="00F31A1D"/>
    <w:rsid w:val="00F32D7C"/>
    <w:rsid w:val="00F33990"/>
    <w:rsid w:val="00F34005"/>
    <w:rsid w:val="00F3411D"/>
    <w:rsid w:val="00F34320"/>
    <w:rsid w:val="00F34933"/>
    <w:rsid w:val="00F36025"/>
    <w:rsid w:val="00F361DE"/>
    <w:rsid w:val="00F40127"/>
    <w:rsid w:val="00F40FC7"/>
    <w:rsid w:val="00F43156"/>
    <w:rsid w:val="00F46302"/>
    <w:rsid w:val="00F46603"/>
    <w:rsid w:val="00F50DB2"/>
    <w:rsid w:val="00F50E73"/>
    <w:rsid w:val="00F51E12"/>
    <w:rsid w:val="00F523D0"/>
    <w:rsid w:val="00F52BD7"/>
    <w:rsid w:val="00F544FA"/>
    <w:rsid w:val="00F553B8"/>
    <w:rsid w:val="00F55866"/>
    <w:rsid w:val="00F558EA"/>
    <w:rsid w:val="00F575DF"/>
    <w:rsid w:val="00F600A4"/>
    <w:rsid w:val="00F61D70"/>
    <w:rsid w:val="00F652D5"/>
    <w:rsid w:val="00F674DE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26AC"/>
    <w:rsid w:val="00F93D37"/>
    <w:rsid w:val="00F9432C"/>
    <w:rsid w:val="00F9443E"/>
    <w:rsid w:val="00F94A2C"/>
    <w:rsid w:val="00F94C7D"/>
    <w:rsid w:val="00F94DD3"/>
    <w:rsid w:val="00F9570A"/>
    <w:rsid w:val="00F95F28"/>
    <w:rsid w:val="00F97993"/>
    <w:rsid w:val="00FA0649"/>
    <w:rsid w:val="00FA0902"/>
    <w:rsid w:val="00FA2ED4"/>
    <w:rsid w:val="00FA330C"/>
    <w:rsid w:val="00FA3CD5"/>
    <w:rsid w:val="00FA4836"/>
    <w:rsid w:val="00FA5304"/>
    <w:rsid w:val="00FA54D5"/>
    <w:rsid w:val="00FA7AE1"/>
    <w:rsid w:val="00FB193C"/>
    <w:rsid w:val="00FB31E9"/>
    <w:rsid w:val="00FB3A2D"/>
    <w:rsid w:val="00FB449C"/>
    <w:rsid w:val="00FB4C02"/>
    <w:rsid w:val="00FB5AEB"/>
    <w:rsid w:val="00FB63CD"/>
    <w:rsid w:val="00FC22EC"/>
    <w:rsid w:val="00FC2312"/>
    <w:rsid w:val="00FC3B84"/>
    <w:rsid w:val="00FC4E14"/>
    <w:rsid w:val="00FC609A"/>
    <w:rsid w:val="00FC690A"/>
    <w:rsid w:val="00FC69A2"/>
    <w:rsid w:val="00FC74A5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48"/>
      </w:numPr>
      <w:tabs>
        <w:tab w:val="num" w:pos="720"/>
      </w:tabs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numId w:val="34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numId w:val="0"/>
      </w:numPr>
      <w:tabs>
        <w:tab w:val="num" w:pos="1800"/>
      </w:tabs>
      <w:spacing w:before="120" w:after="240"/>
      <w:ind w:left="1080" w:hanging="36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ind w:left="3600" w:hanging="648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uiPriority w:val="99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link w:val="BodyTextChar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0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link w:val="TitleChar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0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uiPriority w:val="99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F553B8"/>
  </w:style>
  <w:style w:type="character" w:customStyle="1" w:styleId="None">
    <w:name w:val="None"/>
    <w:rsid w:val="00F553B8"/>
  </w:style>
  <w:style w:type="numbering" w:customStyle="1" w:styleId="ImportedStyle5">
    <w:name w:val="Imported Style 5"/>
    <w:rsid w:val="00F553B8"/>
    <w:pPr>
      <w:numPr>
        <w:numId w:val="20"/>
      </w:numPr>
    </w:pPr>
  </w:style>
  <w:style w:type="paragraph" w:customStyle="1" w:styleId="Heading">
    <w:name w:val="Heading"/>
    <w:rsid w:val="00F553B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80" w:hanging="450"/>
      <w:outlineLvl w:val="0"/>
    </w:pPr>
    <w:rPr>
      <w:rFonts w:ascii="Helvetica" w:eastAsia="Helvetica" w:hAnsi="Helvetica" w:cs="Helvetica"/>
      <w:b/>
      <w:bCs/>
      <w:color w:val="000000"/>
      <w:sz w:val="28"/>
      <w:szCs w:val="28"/>
      <w:u w:color="000000"/>
      <w:bdr w:val="nil"/>
    </w:rPr>
  </w:style>
  <w:style w:type="numbering" w:customStyle="1" w:styleId="ImportedStyle3">
    <w:name w:val="Imported Style 3"/>
    <w:rsid w:val="00F553B8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F553B8"/>
    <w:rPr>
      <w:rFonts w:ascii="Arial" w:hAnsi="Arial"/>
      <w:b/>
      <w:kern w:val="28"/>
      <w:sz w:val="32"/>
    </w:rPr>
  </w:style>
  <w:style w:type="paragraph" w:customStyle="1" w:styleId="TableParagraph">
    <w:name w:val="Table Paragraph"/>
    <w:rsid w:val="001B657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  <w:ind w:left="107"/>
    </w:pPr>
    <w:rPr>
      <w:rFonts w:ascii="Carlito" w:eastAsia="Arial Unicode MS" w:hAnsi="Carlito" w:cs="Arial Unicode MS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None"/>
    <w:rsid w:val="001B6575"/>
    <w:rPr>
      <w:lang w:val="en-US"/>
    </w:rPr>
  </w:style>
  <w:style w:type="character" w:customStyle="1" w:styleId="Hyperlink1">
    <w:name w:val="Hyperlink.1"/>
    <w:basedOn w:val="None"/>
    <w:rsid w:val="001B6575"/>
    <w:rPr>
      <w:rFonts w:ascii="Carlito" w:eastAsia="Carlito" w:hAnsi="Carlito" w:cs="Carlito"/>
      <w:lang w:val="en-US"/>
    </w:rPr>
  </w:style>
  <w:style w:type="numbering" w:customStyle="1" w:styleId="ImportedStyle6">
    <w:name w:val="Imported Style 6"/>
    <w:rsid w:val="001B6575"/>
    <w:pPr>
      <w:numPr>
        <w:numId w:val="22"/>
      </w:numPr>
    </w:pPr>
  </w:style>
  <w:style w:type="numbering" w:customStyle="1" w:styleId="ImportedStyle60">
    <w:name w:val="Imported Style 6.0"/>
    <w:rsid w:val="001B6575"/>
    <w:pPr>
      <w:numPr>
        <w:numId w:val="23"/>
      </w:numPr>
    </w:pPr>
  </w:style>
  <w:style w:type="numbering" w:customStyle="1" w:styleId="ImportedStyle12">
    <w:name w:val="Imported Style 12"/>
    <w:rsid w:val="001B6575"/>
    <w:pPr>
      <w:numPr>
        <w:numId w:val="25"/>
      </w:numPr>
    </w:pPr>
  </w:style>
  <w:style w:type="numbering" w:customStyle="1" w:styleId="ImportedStyle7">
    <w:name w:val="Imported Style 7"/>
    <w:rsid w:val="001B6575"/>
    <w:pPr>
      <w:numPr>
        <w:numId w:val="27"/>
      </w:numPr>
    </w:pPr>
  </w:style>
  <w:style w:type="numbering" w:customStyle="1" w:styleId="ImportedStyle9">
    <w:name w:val="Imported Style 9"/>
    <w:rsid w:val="00B62E56"/>
    <w:pPr>
      <w:numPr>
        <w:numId w:val="29"/>
      </w:numPr>
    </w:pPr>
  </w:style>
  <w:style w:type="character" w:customStyle="1" w:styleId="BodyTextChar">
    <w:name w:val="Body Text Char"/>
    <w:basedOn w:val="DefaultParagraphFont"/>
    <w:link w:val="BodyText0"/>
    <w:rsid w:val="00563C3B"/>
    <w:rPr>
      <w:rFonts w:ascii="Arial" w:eastAsia="SimSun" w:hAnsi="Arial"/>
      <w:b/>
      <w:bCs/>
      <w:color w:val="0206B0"/>
      <w:sz w:val="24"/>
    </w:rPr>
  </w:style>
  <w:style w:type="paragraph" w:customStyle="1" w:styleId="HeaderFooter">
    <w:name w:val="Header &amp; Footer"/>
    <w:rsid w:val="00563C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numbering" w:customStyle="1" w:styleId="ImportedStyle8">
    <w:name w:val="Imported Style 8"/>
    <w:rsid w:val="00563C3B"/>
    <w:pPr>
      <w:numPr>
        <w:numId w:val="30"/>
      </w:numPr>
    </w:pPr>
  </w:style>
  <w:style w:type="numbering" w:customStyle="1" w:styleId="ImportedStyle11">
    <w:name w:val="Imported Style 11"/>
    <w:rsid w:val="00563C3B"/>
    <w:pPr>
      <w:numPr>
        <w:numId w:val="31"/>
      </w:numPr>
    </w:pPr>
  </w:style>
  <w:style w:type="numbering" w:customStyle="1" w:styleId="ImportedStyle14">
    <w:name w:val="Imported Style 14"/>
    <w:rsid w:val="00E81984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3749A-9FC3-4FF2-9EA2-FE7FD3296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B9AB0-48C6-439F-8736-D671B8D7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212</TotalTime>
  <Pages>15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10013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Prakash</cp:lastModifiedBy>
  <cp:revision>27</cp:revision>
  <cp:lastPrinted>2015-06-18T10:03:00Z</cp:lastPrinted>
  <dcterms:created xsi:type="dcterms:W3CDTF">2020-04-14T12:20:00Z</dcterms:created>
  <dcterms:modified xsi:type="dcterms:W3CDTF">2020-07-28T06:39:00Z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  <property fmtid="{D5CDD505-2E9C-101B-9397-08002B2CF9AE}" pid="4" name="Master Release Id:">
    <vt:lpwstr>QTQP-TEMPW / 2.2.0 / 11-Aug-2015</vt:lpwstr>
  </property>
  <property fmtid="{D5CDD505-2E9C-101B-9397-08002B2CF9AE}" pid="5" name="Order">
    <vt:r8>2379000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